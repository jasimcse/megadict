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7F1" w:rsidRPr="00322360" w:rsidRDefault="008353EC" w:rsidP="009369DD">
      <w:pPr>
        <w:pStyle w:val="Title"/>
        <w:rPr>
          <w:rFonts w:ascii="Segoe UI" w:hAnsi="Segoe UI" w:cs="Segoe UI"/>
          <w:b/>
          <w:color w:val="76923C" w:themeColor="accent3" w:themeShade="BF"/>
        </w:rPr>
      </w:pPr>
      <w:r w:rsidRPr="00322360">
        <w:rPr>
          <w:rFonts w:ascii="Segoe UI" w:hAnsi="Segoe UI" w:cs="Segoe UI"/>
          <w:b/>
          <w:noProof/>
          <w:color w:val="76923C" w:themeColor="accent3" w:themeShade="BF"/>
        </w:rPr>
        <w:pict>
          <v:roundrect id="_x0000_s1026" style="position:absolute;left:0;text-align:left;margin-left:-43.75pt;margin-top:-29.65pt;width:510pt;height:610.45pt;z-index:-251658240" arcsize="10923f" fillcolor="#c2d69b [1942]" strokecolor="#c2d69b [1942]" strokeweight="1pt">
            <v:fill color2="#eaf1dd [662]" angle="-45" focus="-50%" type="gradient"/>
            <v:shadow on="t" type="perspective" color="#4e6128 [1606]" opacity=".5" offset="1pt" offset2="-3pt"/>
            <v:textbox>
              <w:txbxContent>
                <w:p w:rsidR="008353EC" w:rsidRDefault="008353EC"/>
              </w:txbxContent>
            </v:textbox>
          </v:roundrect>
        </w:pict>
      </w:r>
      <w:r w:rsidR="009369DD" w:rsidRPr="00322360">
        <w:rPr>
          <w:rFonts w:ascii="Segoe UI" w:hAnsi="Segoe UI" w:cs="Segoe UI"/>
          <w:b/>
          <w:color w:val="76923C" w:themeColor="accent3" w:themeShade="BF"/>
        </w:rPr>
        <w:t>LỜI CẢM ƠN</w:t>
      </w:r>
    </w:p>
    <w:p w:rsidR="009369DD" w:rsidRPr="008353EC" w:rsidRDefault="009369DD" w:rsidP="008353EC">
      <w:pPr>
        <w:ind w:firstLine="720"/>
        <w:rPr>
          <w:rFonts w:cs="Times New Roman"/>
          <w:sz w:val="30"/>
        </w:rPr>
      </w:pPr>
      <w:r w:rsidRPr="008353EC">
        <w:rPr>
          <w:rFonts w:cs="Times New Roman"/>
          <w:sz w:val="30"/>
        </w:rPr>
        <w:t>Trước hết chúng em xin chân thành cảm ơn thầy Trưởng Khoa và quý thầy cô khoa Tin Học Trường Đại Học Mở TP.HCM, thời gian qua quý thầy cô đã dày công giảng dạy và hướng dẫn chúng em thực hành những kiến thức phong phú về công nghệ máy tính, để chúng em có thể thực hiện được Khóa Luận Tốt Nghiệp này.</w:t>
      </w:r>
    </w:p>
    <w:p w:rsidR="009369DD" w:rsidRPr="008353EC" w:rsidRDefault="009369DD" w:rsidP="008353EC">
      <w:pPr>
        <w:ind w:firstLine="720"/>
        <w:rPr>
          <w:rFonts w:cs="Times New Roman"/>
          <w:sz w:val="30"/>
        </w:rPr>
      </w:pPr>
      <w:r w:rsidRPr="008353EC">
        <w:rPr>
          <w:rFonts w:cs="Times New Roman"/>
          <w:sz w:val="30"/>
        </w:rPr>
        <w:t>Đặc biệt, chúng em xin trân trọng biết ơn thầy hướng dẫn, thạc sĩ Hồ Quang Khải, đã tận tình chỉ dẫn, động viên và giúp chúng em thực hiện hoàn tất Khóa Luận Tốt Nghiệp này. Chúng em xin bày tỏ tấm lòng tri ân và tình thương mến sâu sắc nhất của chúng em đối với thầy. Xin kính chúc thầy mọi sự tốt lành trong cuộc sống.</w:t>
      </w:r>
    </w:p>
    <w:p w:rsidR="009369DD" w:rsidRPr="008353EC" w:rsidRDefault="009369DD" w:rsidP="008353EC">
      <w:pPr>
        <w:ind w:firstLine="720"/>
        <w:rPr>
          <w:rFonts w:ascii="Segoe UI" w:hAnsi="Segoe UI" w:cs="Segoe UI"/>
          <w:sz w:val="30"/>
        </w:rPr>
      </w:pPr>
      <w:r w:rsidRPr="008353EC">
        <w:rPr>
          <w:rFonts w:cs="Times New Roman"/>
          <w:sz w:val="30"/>
        </w:rPr>
        <w:t>Với các bạn học và bạn hữu xa gần, chúng tôi xin ghi nhận tất cả những tấm lòng ưu ái và những khích lệ của các bạn đã giúp chúng tôi hoàn tất tốt đề tài này, chúng tôi thật lòng cám ơn và xin giành cho các bạn những tình cảm chân thành nhất</w:t>
      </w:r>
      <w:r w:rsidRPr="008353EC">
        <w:rPr>
          <w:rFonts w:ascii="Segoe UI" w:hAnsi="Segoe UI" w:cs="Segoe UI"/>
          <w:sz w:val="30"/>
        </w:rPr>
        <w:t>.</w:t>
      </w:r>
    </w:p>
    <w:p w:rsidR="009369DD" w:rsidRPr="008353EC" w:rsidRDefault="009369DD" w:rsidP="009369DD">
      <w:pPr>
        <w:tabs>
          <w:tab w:val="left" w:pos="4253"/>
        </w:tabs>
        <w:rPr>
          <w:b/>
          <w:sz w:val="30"/>
        </w:rPr>
      </w:pPr>
      <w:r>
        <w:rPr>
          <w:b/>
        </w:rPr>
        <w:tab/>
      </w:r>
      <w:r w:rsidRPr="008353EC">
        <w:rPr>
          <w:b/>
          <w:sz w:val="30"/>
        </w:rPr>
        <w:t xml:space="preserve">Nhóm sinh viên thực hiện </w:t>
      </w:r>
    </w:p>
    <w:p w:rsidR="009369DD" w:rsidRPr="008353EC" w:rsidRDefault="009369DD" w:rsidP="009369DD">
      <w:pPr>
        <w:tabs>
          <w:tab w:val="left" w:pos="4820"/>
          <w:tab w:val="right" w:pos="8504"/>
        </w:tabs>
        <w:rPr>
          <w:sz w:val="30"/>
        </w:rPr>
      </w:pPr>
      <w:r w:rsidRPr="008353EC">
        <w:rPr>
          <w:sz w:val="30"/>
        </w:rPr>
        <w:tab/>
        <w:t>Nguyễn Đức Hiếu</w:t>
      </w:r>
      <w:r w:rsidRPr="008353EC">
        <w:rPr>
          <w:sz w:val="30"/>
        </w:rPr>
        <w:tab/>
        <w:t>10701039</w:t>
      </w:r>
    </w:p>
    <w:p w:rsidR="009369DD" w:rsidRPr="008353EC" w:rsidRDefault="009369DD" w:rsidP="009369DD">
      <w:pPr>
        <w:tabs>
          <w:tab w:val="left" w:pos="4820"/>
          <w:tab w:val="right" w:pos="8504"/>
        </w:tabs>
        <w:rPr>
          <w:sz w:val="30"/>
        </w:rPr>
      </w:pPr>
      <w:r w:rsidRPr="008353EC">
        <w:rPr>
          <w:sz w:val="30"/>
        </w:rPr>
        <w:tab/>
        <w:t xml:space="preserve">Trần Phúc Hậu </w:t>
      </w:r>
      <w:r w:rsidRPr="008353EC">
        <w:rPr>
          <w:sz w:val="30"/>
        </w:rPr>
        <w:tab/>
        <w:t>10701027</w:t>
      </w:r>
    </w:p>
    <w:sectPr w:rsidR="009369DD" w:rsidRPr="008353EC"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878F2"/>
    <w:multiLevelType w:val="hybridMultilevel"/>
    <w:tmpl w:val="60C017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9690644"/>
    <w:multiLevelType w:val="hybridMultilevel"/>
    <w:tmpl w:val="86E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654AF"/>
    <w:multiLevelType w:val="hybridMultilevel"/>
    <w:tmpl w:val="C332D4FE"/>
    <w:lvl w:ilvl="0" w:tplc="5040067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8C49BC"/>
    <w:multiLevelType w:val="hybridMultilevel"/>
    <w:tmpl w:val="11901C64"/>
    <w:lvl w:ilvl="0" w:tplc="B5A05A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3526EF"/>
    <w:multiLevelType w:val="hybridMultilevel"/>
    <w:tmpl w:val="B53E8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10"/>
  <w:displayHorizontalDrawingGridEvery w:val="2"/>
  <w:characterSpacingControl w:val="doNotCompress"/>
  <w:compat/>
  <w:rsids>
    <w:rsidRoot w:val="007E37BE"/>
    <w:rsid w:val="0003610C"/>
    <w:rsid w:val="00063AD0"/>
    <w:rsid w:val="000734DC"/>
    <w:rsid w:val="00115DC3"/>
    <w:rsid w:val="0012414E"/>
    <w:rsid w:val="00127D46"/>
    <w:rsid w:val="00132A41"/>
    <w:rsid w:val="00216FC7"/>
    <w:rsid w:val="00266ABA"/>
    <w:rsid w:val="00295A91"/>
    <w:rsid w:val="00322360"/>
    <w:rsid w:val="00330E0B"/>
    <w:rsid w:val="00400242"/>
    <w:rsid w:val="00410EB8"/>
    <w:rsid w:val="004317BE"/>
    <w:rsid w:val="00463DC7"/>
    <w:rsid w:val="00491DC9"/>
    <w:rsid w:val="004F3A32"/>
    <w:rsid w:val="00514F47"/>
    <w:rsid w:val="00597517"/>
    <w:rsid w:val="005F6504"/>
    <w:rsid w:val="00644AE3"/>
    <w:rsid w:val="006A3D6E"/>
    <w:rsid w:val="007B56DF"/>
    <w:rsid w:val="007E37BE"/>
    <w:rsid w:val="00806B57"/>
    <w:rsid w:val="008353EC"/>
    <w:rsid w:val="0083609F"/>
    <w:rsid w:val="00844134"/>
    <w:rsid w:val="00876FEA"/>
    <w:rsid w:val="009369DD"/>
    <w:rsid w:val="00954050"/>
    <w:rsid w:val="009C4C06"/>
    <w:rsid w:val="00A567F1"/>
    <w:rsid w:val="00A6353A"/>
    <w:rsid w:val="00B060BE"/>
    <w:rsid w:val="00B12A58"/>
    <w:rsid w:val="00B54AB5"/>
    <w:rsid w:val="00B84BA2"/>
    <w:rsid w:val="00B875E0"/>
    <w:rsid w:val="00C05FD7"/>
    <w:rsid w:val="00C06012"/>
    <w:rsid w:val="00C0782E"/>
    <w:rsid w:val="00C17813"/>
    <w:rsid w:val="00D4726C"/>
    <w:rsid w:val="00D54B08"/>
    <w:rsid w:val="00E0284D"/>
    <w:rsid w:val="00E148FA"/>
    <w:rsid w:val="00F75E2B"/>
    <w:rsid w:val="00FD6357"/>
    <w:rsid w:val="00FE5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6E"/>
    <w:pPr>
      <w:spacing w:before="120" w:after="120"/>
      <w:jc w:val="both"/>
    </w:pPr>
    <w:rPr>
      <w:rFonts w:ascii="Times New Roman" w:hAnsi="Times New Roman"/>
      <w:sz w:val="26"/>
    </w:rPr>
  </w:style>
  <w:style w:type="paragraph" w:styleId="Heading1">
    <w:name w:val="heading 1"/>
    <w:basedOn w:val="Normal"/>
    <w:next w:val="Normal"/>
    <w:link w:val="Heading1Char"/>
    <w:uiPriority w:val="9"/>
    <w:qFormat/>
    <w:rsid w:val="00491DC9"/>
    <w:pPr>
      <w:keepNext/>
      <w:keepLines/>
      <w:outlineLvl w:val="0"/>
    </w:pPr>
    <w:rPr>
      <w:rFonts w:ascii="Segoe UI" w:eastAsiaTheme="majorEastAsia" w:hAnsi="Segoe UI" w:cstheme="majorBidi"/>
      <w:b/>
      <w:bCs/>
      <w:color w:val="365F91" w:themeColor="accent1" w:themeShade="BF"/>
      <w:spacing w:val="60"/>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463DC7"/>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C9"/>
    <w:rPr>
      <w:rFonts w:ascii="Segoe UI" w:eastAsiaTheme="majorEastAsia" w:hAnsi="Segoe UI" w:cstheme="majorBidi"/>
      <w:b/>
      <w:bCs/>
      <w:color w:val="365F91" w:themeColor="accent1" w:themeShade="BF"/>
      <w:spacing w:val="60"/>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463DC7"/>
    <w:rPr>
      <w:rFonts w:ascii="Segoe UI" w:eastAsiaTheme="majorEastAsia" w:hAnsi="Segoe UI" w:cstheme="majorBidi"/>
      <w:b/>
      <w:bCs/>
      <w:color w:val="C0504D" w:themeColor="accent2"/>
      <w:sz w:val="26"/>
    </w:rPr>
  </w:style>
  <w:style w:type="character" w:styleId="Hyperlink">
    <w:name w:val="Hyperlink"/>
    <w:basedOn w:val="DefaultParagraphFont"/>
    <w:uiPriority w:val="99"/>
    <w:unhideWhenUsed/>
    <w:rsid w:val="00597517"/>
    <w:rPr>
      <w:color w:val="0000FF" w:themeColor="hyperlink"/>
      <w:u w:val="single"/>
    </w:rPr>
  </w:style>
  <w:style w:type="paragraph" w:styleId="ListParagraph">
    <w:name w:val="List Paragraph"/>
    <w:basedOn w:val="Normal"/>
    <w:uiPriority w:val="34"/>
    <w:qFormat/>
    <w:rsid w:val="004F3A32"/>
    <w:pPr>
      <w:ind w:left="720"/>
      <w:contextualSpacing/>
    </w:pPr>
  </w:style>
  <w:style w:type="paragraph" w:styleId="Caption">
    <w:name w:val="caption"/>
    <w:basedOn w:val="Normal"/>
    <w:next w:val="Normal"/>
    <w:uiPriority w:val="35"/>
    <w:unhideWhenUsed/>
    <w:qFormat/>
    <w:rsid w:val="00063AD0"/>
    <w:pPr>
      <w:spacing w:before="0" w:after="200" w:line="360" w:lineRule="auto"/>
      <w:jc w:val="center"/>
    </w:pPr>
    <w:rPr>
      <w:rFonts w:ascii="Segoe UI" w:hAnsi="Segoe UI"/>
      <w:b/>
      <w:bCs/>
      <w:color w:val="4F81BD" w:themeColor="accent1"/>
      <w:sz w:val="24"/>
      <w:szCs w:val="18"/>
    </w:rPr>
  </w:style>
  <w:style w:type="paragraph" w:styleId="Title">
    <w:name w:val="Title"/>
    <w:basedOn w:val="Normal"/>
    <w:next w:val="Normal"/>
    <w:link w:val="TitleChar"/>
    <w:uiPriority w:val="10"/>
    <w:qFormat/>
    <w:rsid w:val="009369D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9D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2</cp:revision>
  <cp:lastPrinted>2011-09-16T07:20:00Z</cp:lastPrinted>
  <dcterms:created xsi:type="dcterms:W3CDTF">2011-09-16T07:24:00Z</dcterms:created>
  <dcterms:modified xsi:type="dcterms:W3CDTF">2011-09-16T07:24:00Z</dcterms:modified>
</cp:coreProperties>
</file>