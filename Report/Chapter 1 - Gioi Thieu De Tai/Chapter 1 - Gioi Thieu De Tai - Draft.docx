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6E" w:rsidRPr="000A4EE2" w:rsidRDefault="000117E1" w:rsidP="00E52EC5">
      <w:pPr>
        <w:pStyle w:val="Heading1"/>
        <w:rPr>
          <w:spacing w:val="60"/>
          <w:sz w:val="40"/>
          <w:szCs w:val="40"/>
        </w:rPr>
      </w:pPr>
      <w:r w:rsidRPr="000A4EE2">
        <w:rPr>
          <w:spacing w:val="60"/>
          <w:sz w:val="40"/>
          <w:szCs w:val="40"/>
        </w:rPr>
        <w:t>CHƯƠNG 1: GIỚI THIỆU ĐỀ TÀI</w:t>
      </w:r>
    </w:p>
    <w:p w:rsidR="001836AB" w:rsidRDefault="00E52EC5" w:rsidP="00DA4983">
      <w:pPr>
        <w:pStyle w:val="Heading2"/>
      </w:pPr>
      <w:r>
        <w:t>HIỆN TRẠNG</w:t>
      </w:r>
    </w:p>
    <w:p w:rsidR="00554308" w:rsidRDefault="005464B1" w:rsidP="005464B1">
      <w:pPr>
        <w:pStyle w:val="Heading3"/>
      </w:pPr>
      <w:r>
        <w:t>Điện thoại di động ngày càng trở nên gắn bó với hoạt động hằng ngày của con người.</w:t>
      </w:r>
      <w:r w:rsidR="002806ED">
        <w:t>’</w:t>
      </w:r>
    </w:p>
    <w:p w:rsidR="002806ED" w:rsidRPr="002806ED" w:rsidRDefault="002806ED" w:rsidP="002806ED">
      <w:pPr>
        <w:jc w:val="center"/>
      </w:pPr>
      <w:r>
        <w:rPr>
          <w:noProof/>
        </w:rPr>
        <w:drawing>
          <wp:inline distT="0" distB="0" distL="0" distR="0">
            <wp:extent cx="3212125" cy="2412000"/>
            <wp:effectExtent l="19050" t="0" r="7325" b="0"/>
            <wp:docPr id="2" name="Picture 1" descr="cellphone-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hone-intro.jpg"/>
                    <pic:cNvPicPr/>
                  </pic:nvPicPr>
                  <pic:blipFill>
                    <a:blip r:embed="rId5" cstate="print"/>
                    <a:stretch>
                      <a:fillRect/>
                    </a:stretch>
                  </pic:blipFill>
                  <pic:spPr>
                    <a:xfrm>
                      <a:off x="0" y="0"/>
                      <a:ext cx="3212125" cy="2412000"/>
                    </a:xfrm>
                    <a:prstGeom prst="rect">
                      <a:avLst/>
                    </a:prstGeom>
                    <a:noFill/>
                    <a:ln>
                      <a:noFill/>
                    </a:ln>
                  </pic:spPr>
                </pic:pic>
              </a:graphicData>
            </a:graphic>
          </wp:inline>
        </w:drawing>
      </w:r>
    </w:p>
    <w:p w:rsidR="00122750" w:rsidRDefault="00122750" w:rsidP="00CA226F">
      <w:r>
        <w:t>Trong khoảng những năm gần đây (từ năm 2000), điện thoại di động ngày càng trở nên quen thuộc với cuộc sống của con người (thế giới nói chung và Việt Nam nói riêng).</w:t>
      </w:r>
    </w:p>
    <w:p w:rsidR="00122750" w:rsidRDefault="00122750" w:rsidP="00122750">
      <w:r>
        <w:t>Tại Việt Nam, với sự đa dạng các nhà cung cấp, sóng điện thoại được phủ sóng toàn quốc, việc sử dụng điện thoại di động để liên lạc trong kinh doanh, hoạt động hằng ngày đã trở nên</w:t>
      </w:r>
      <w:r w:rsidR="00865227">
        <w:t xml:space="preserve"> phổ biến. Điện thoại di động với ưu điểm gọn nhẹ, dễ sử dụng đã trở thành công cụ thiết yếu của mọi người, nhất là giới trẻ và danh nhân.</w:t>
      </w:r>
    </w:p>
    <w:p w:rsidR="00865227" w:rsidRDefault="00865227" w:rsidP="00122750">
      <w:r>
        <w:t xml:space="preserve">Theo số liệu thống kê của Tổng cục thống kê, trong năm 2010, cả nước có 170,1 triệu thuê bao điện thoại, trong đó thuê bao cố định chỉ có 16,4 triệu, còn lại là </w:t>
      </w:r>
      <w:r w:rsidRPr="0010039F">
        <w:rPr>
          <w:b/>
          <w:color w:val="632423" w:themeColor="accent2" w:themeShade="80"/>
        </w:rPr>
        <w:t>154 (90.5%)</w:t>
      </w:r>
      <w:r>
        <w:t xml:space="preserve"> triệu thuê bao di động, với tỉ lệ tăng trưởng là </w:t>
      </w:r>
      <w:r w:rsidRPr="0010039F">
        <w:rPr>
          <w:b/>
          <w:color w:val="632423" w:themeColor="accent2" w:themeShade="80"/>
        </w:rPr>
        <w:t>35%</w:t>
      </w:r>
      <w:r w:rsidRPr="00865227">
        <w:rPr>
          <w:i/>
        </w:rPr>
        <w:t>.</w:t>
      </w:r>
      <w:r>
        <w:t xml:space="preserve"> Đây là một con số rất ấn tượng và theo dự đoán, con số này sẽ tăng trưởng nhanh trong những năm tới.</w:t>
      </w:r>
    </w:p>
    <w:p w:rsidR="006146D0" w:rsidRDefault="006146D0" w:rsidP="006146D0">
      <w:r>
        <w:t xml:space="preserve">Một cuộc khảo sát về tỉ lệ người Việt Nam sử dụng điện thoại di động thực hiện bởi công ty nghiên cứu thị trường Nielsen, kết quả cho thấy Việt Nam có tỷ lệ </w:t>
      </w:r>
      <w:r>
        <w:lastRenderedPageBreak/>
        <w:t>người sử dụng điện thoại di động cao hơn cả Trung Quốc và Ấn Độ. Trong 5.000 người tại các thành phố và ngoại thành của Việt Nam có 58% dân thành thị và 37% dân khu vực ngoại thành có điện thoại di động riêng. Tại TP.HCM và Hà Nội, tỷ lệ này lên đến 74%. Những con số này còn cao hơn Trung Quốc và Ấn Độ với tỷ lệ dân số sở hữu ĐTDĐ lần lượt là 46% và 30%. Kết quả khảo sát cho thấy đa số người Việt Nam trong độ tuổi từ thanh thiếu niên đến 60 tuổi đều có một thậm chí hai chiếc ĐTDĐ.</w:t>
      </w:r>
    </w:p>
    <w:p w:rsidR="0010039F" w:rsidRPr="007D3505" w:rsidRDefault="0010039F" w:rsidP="007D3505">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95B3D7" w:themeFill="accent1" w:themeFillTint="99"/>
      </w:pPr>
      <w:r w:rsidRPr="007D3505">
        <w:t xml:space="preserve">Với mức độ tăng trưởng kinh ngạc như vậy, không còn lạ gì khi Việt Nam đứng thứ </w:t>
      </w:r>
      <w:r w:rsidRPr="007D3505">
        <w:rPr>
          <w:b/>
        </w:rPr>
        <w:t>27</w:t>
      </w:r>
      <w:r w:rsidRPr="007D3505">
        <w:t xml:space="preserve"> trong danh sách các quốc gia có số lượng người sử dụng điện thoại di động nhiều nhất trên thế giới.</w:t>
      </w:r>
    </w:p>
    <w:p w:rsidR="0010039F" w:rsidRDefault="0010039F" w:rsidP="00CA226F">
      <w:pPr>
        <w:pStyle w:val="Heading3"/>
      </w:pPr>
      <w:r>
        <w:t>Smartphone và thị trường</w:t>
      </w:r>
      <w:r w:rsidR="00CA226F">
        <w:t xml:space="preserve"> lớn dành cho ứng dụng điện thoại di động</w:t>
      </w:r>
    </w:p>
    <w:p w:rsidR="00A16D51" w:rsidRDefault="00A16D51" w:rsidP="001836AB">
      <w:r>
        <w:rPr>
          <w:noProof/>
        </w:rPr>
        <w:drawing>
          <wp:inline distT="0" distB="0" distL="0" distR="0">
            <wp:extent cx="5400040" cy="3005455"/>
            <wp:effectExtent l="19050" t="0" r="0" b="0"/>
            <wp:docPr id="5" name="Picture 4" descr="cell phone histr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 phone histrory.png"/>
                    <pic:cNvPicPr/>
                  </pic:nvPicPr>
                  <pic:blipFill>
                    <a:blip r:embed="rId6" cstate="print"/>
                    <a:stretch>
                      <a:fillRect/>
                    </a:stretch>
                  </pic:blipFill>
                  <pic:spPr>
                    <a:xfrm>
                      <a:off x="0" y="0"/>
                      <a:ext cx="5400040" cy="3005455"/>
                    </a:xfrm>
                    <a:prstGeom prst="rect">
                      <a:avLst/>
                    </a:prstGeom>
                  </pic:spPr>
                </pic:pic>
              </a:graphicData>
            </a:graphic>
          </wp:inline>
        </w:drawing>
      </w:r>
    </w:p>
    <w:p w:rsidR="00DA4983" w:rsidRDefault="00CA226F" w:rsidP="001836AB">
      <w:r>
        <w:t>Trước năm 200</w:t>
      </w:r>
      <w:r w:rsidR="00127F5F">
        <w:t>7</w:t>
      </w:r>
      <w:r>
        <w:t xml:space="preserve">, </w:t>
      </w:r>
      <w:r w:rsidR="00127F5F">
        <w:t>tỉ lệ sử dụng</w:t>
      </w:r>
      <w:r>
        <w:t xml:space="preserve"> smartphone (điện thoại di độ</w:t>
      </w:r>
      <w:r w:rsidR="00127F5F">
        <w:t>ng thông minh) tại Việt Nam hầu như rất thấp và smartphone được sử dụng hầu hết bởi danh nhân và được coi là sản phẩm cao cấp.</w:t>
      </w:r>
    </w:p>
    <w:p w:rsidR="00127F5F" w:rsidRDefault="00127F5F" w:rsidP="001836AB">
      <w:r>
        <w:t xml:space="preserve">Nhưng từ khi Apple tung iPhone ra thị trường, thế giới gần như bị ảnh hưởng bởi làn sóng smartphone mới, đa ứng dụng và có thể kết nối Internet. Sự xuất hiện của iPhone như một sự thức tỉnh với các hãng sản xuất điện thoại di động khác. Các hãng sản xuất đua nhau đưa các dòng sản phẩm smartphone khác nhau, làm </w:t>
      </w:r>
      <w:r>
        <w:lastRenderedPageBreak/>
        <w:t>cho smartphone dần trở thành một sản phẩm công nghệ thông dụng, thay thế dần dòng điện thoại di động truyền thống, vốn chỉ sử dụng để gọi, nhắn tin là chủ yếu.</w:t>
      </w:r>
    </w:p>
    <w:p w:rsidR="00127F5F" w:rsidRDefault="00127F5F" w:rsidP="001836AB">
      <w:r>
        <w:t>Với dòng smartphone hiện đại kết hợp với sự phát triển vũ bão của Internet và mạng xã hội, điện thoai di động không còn chủ yếu để gọi và nhắn tin nữa, mà còn đảm nhiệm nhiều nhiệm vụ khác như soạn văn bản</w:t>
      </w:r>
      <w:r w:rsidR="0043352D">
        <w:t>, lưu trữ</w:t>
      </w:r>
      <w:r>
        <w:t xml:space="preserve"> hình ảnh, video, chống trộm, máy chơi game,…và nhất là dùng để truy cập Internet.</w:t>
      </w:r>
    </w:p>
    <w:p w:rsidR="00127F5F" w:rsidRDefault="00127F5F" w:rsidP="001836AB">
      <w:r>
        <w:t>Dưới đây là một vài con số ấn tượng về tình trạng sử dụng điện thoại di động trên thế giới:</w:t>
      </w:r>
    </w:p>
    <w:p w:rsidR="00127F5F" w:rsidRDefault="00127F5F" w:rsidP="0043352D">
      <w:pPr>
        <w:ind w:left="720"/>
      </w:pPr>
      <w:r>
        <w:t>- Hiện nay, toàn thế giới có khoảng 4 tỉ người sử dụng điện thoại di động. Trong đó có 1,08 tỉ người sử dụng smartphone, còn 3,05 tỉ người sử dụng các loại điện thoại cơ bản (nghe, gọi và nhắn tin). Trong đó, có đến khoản 950 triệu người sử dụng các loại điện thoại không có chức năng nhắn tin.</w:t>
      </w:r>
    </w:p>
    <w:p w:rsidR="00127F5F" w:rsidRDefault="00127F5F" w:rsidP="00F064A8">
      <w:pPr>
        <w:ind w:left="720"/>
      </w:pPr>
      <w:r>
        <w:t>- 86% người sử dụng điện thoại di động truy cập Internet trong khi đang xem TV.</w:t>
      </w:r>
    </w:p>
    <w:p w:rsidR="00127F5F" w:rsidRDefault="00127F5F" w:rsidP="0043352D">
      <w:pPr>
        <w:ind w:left="720"/>
      </w:pPr>
      <w:r>
        <w:t>- Hiện nay, có đến 91% lượng truy cập vào các mạng xã hội đến từ các thiết bị di động, nhiều hơn so với 79% lượng truy cập đến từ máy tính cá nhân.</w:t>
      </w:r>
    </w:p>
    <w:p w:rsidR="00127F5F" w:rsidRDefault="0043352D" w:rsidP="006F4120">
      <w:pPr>
        <w:ind w:left="720"/>
        <w:jc w:val="center"/>
      </w:pPr>
      <w:r>
        <w:rPr>
          <w:noProof/>
        </w:rPr>
        <w:drawing>
          <wp:inline distT="0" distB="0" distL="0" distR="0">
            <wp:extent cx="3376342" cy="3114675"/>
            <wp:effectExtent l="19050" t="0" r="0" b="0"/>
            <wp:docPr id="1" name="Picture 0" descr="mobile-numb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number-2.jpg"/>
                    <pic:cNvPicPr/>
                  </pic:nvPicPr>
                  <pic:blipFill>
                    <a:blip r:embed="rId7" cstate="print"/>
                    <a:stretch>
                      <a:fillRect/>
                    </a:stretch>
                  </pic:blipFill>
                  <pic:spPr>
                    <a:xfrm>
                      <a:off x="0" y="0"/>
                      <a:ext cx="3376342" cy="3114675"/>
                    </a:xfrm>
                    <a:prstGeom prst="rect">
                      <a:avLst/>
                    </a:prstGeom>
                  </pic:spPr>
                </pic:pic>
              </a:graphicData>
            </a:graphic>
          </wp:inline>
        </w:drawing>
      </w:r>
    </w:p>
    <w:p w:rsidR="0043352D" w:rsidRDefault="0043352D" w:rsidP="006868E0">
      <w:pPr>
        <w:ind w:left="720"/>
      </w:pPr>
      <w:r>
        <w:lastRenderedPageBreak/>
        <w:t>- Theo thống kê, 61% người sử dụng điện thoại di động để chơi game, 55% để theo dõi tình hình thời tiết, 50% sử dụng để tìm kiếm và dò bản đồ, 49% sử dụng để truy cập mạng xã hội, 42% dùng để nghe nhạc, 36% theo dõi tin tức, 33% dùng để xem phim…</w:t>
      </w:r>
    </w:p>
    <w:p w:rsidR="0043352D" w:rsidRDefault="0043352D" w:rsidP="006F4120">
      <w:pPr>
        <w:ind w:left="720"/>
      </w:pPr>
      <w:r>
        <w:t>- 30% số người sử dụng smartphone truy cập các mạng xã hội thông qua trình duyệt mặc định của di động. Còn lại cài đặt thêm các trình duyệt khác để sử dụng.</w:t>
      </w:r>
    </w:p>
    <w:p w:rsidR="00127F5F" w:rsidRDefault="0043352D" w:rsidP="006F4120">
      <w:pPr>
        <w:ind w:left="720"/>
      </w:pPr>
      <w:r>
        <w:t>- Mỗi ngày, có đến hơn 200 triệu lượt xem video từ các thiết bị di động.</w:t>
      </w:r>
    </w:p>
    <w:p w:rsidR="00127F5F" w:rsidRDefault="006868E0" w:rsidP="001836AB">
      <w:r>
        <w:t>Tại Việt Nam, số lượng người sử dụng mobile Internet (sử dụng điện thoại di động để truy cập và sử dụng các ứng dụng trực tuyến) với tỉ lệ còn thấp. Kết quả khảo sát gần đây nhất cho thấy chỉ 2 trong số 5 người Việt Nam là sử dụng mobile Internet.</w:t>
      </w:r>
    </w:p>
    <w:p w:rsidR="00CC0455" w:rsidRDefault="006868E0" w:rsidP="001836AB">
      <w:r>
        <w:t xml:space="preserve">Tuy nhiên con số này sẽ bùng phát nhanh chóng trong vòng 12 tháng tới. </w:t>
      </w:r>
      <w:r w:rsidRPr="006868E0">
        <w:t xml:space="preserve">Nhận định này được hãng nghiên cứu thị trường Nielsen đưa ra trong báo cáo mang tên </w:t>
      </w:r>
      <w:r w:rsidRPr="006868E0">
        <w:rPr>
          <w:b/>
          <w:color w:val="632423" w:themeColor="accent2" w:themeShade="80"/>
        </w:rPr>
        <w:t>Người tiêu dùng công nghệ số khu vực Đông Nam Á</w:t>
      </w:r>
      <w:r>
        <w:t xml:space="preserve">. </w:t>
      </w:r>
    </w:p>
    <w:p w:rsidR="006868E0" w:rsidRDefault="006868E0" w:rsidP="001836AB">
      <w:r w:rsidRPr="006868E0">
        <w:t>Theo Nielsen, phải mất thời gian khá dài mobile Internet mới có thể tiếp cận được Việt Nam nhưng tới đây, lượng người dùng sẽ gia tăng nhanh chóng. Hiện tại, chỉ 41% người dùng Internet vào mạng qua điện thoại di động, tỷ lệ thấp nhất trong khu vực Đông Nam Á. Nhưng do xu hướng thích ứng nhanh với công nghệ mới của người Việt Nam, tỷ lệ này trong vòng 12 tháng tới sẽ là 75%</w:t>
      </w:r>
      <w:r>
        <w:t>.</w:t>
      </w:r>
    </w:p>
    <w:p w:rsidR="00005131" w:rsidRDefault="006868E0" w:rsidP="00005131">
      <w:pPr>
        <w:keepNext/>
        <w:ind w:left="720"/>
        <w:jc w:val="center"/>
      </w:pPr>
      <w:r>
        <w:rPr>
          <w:noProof/>
        </w:rPr>
        <w:drawing>
          <wp:inline distT="0" distB="0" distL="0" distR="0">
            <wp:extent cx="2941320" cy="2100943"/>
            <wp:effectExtent l="19050" t="19050" r="11430" b="13607"/>
            <wp:docPr id="4" name="Picture 3" descr="i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jpg"/>
                    <pic:cNvPicPr/>
                  </pic:nvPicPr>
                  <pic:blipFill>
                    <a:blip r:embed="rId8" cstate="print"/>
                    <a:stretch>
                      <a:fillRect/>
                    </a:stretch>
                  </pic:blipFill>
                  <pic:spPr>
                    <a:xfrm>
                      <a:off x="0" y="0"/>
                      <a:ext cx="2941313" cy="2100938"/>
                    </a:xfrm>
                    <a:prstGeom prst="rect">
                      <a:avLst/>
                    </a:prstGeom>
                    <a:ln>
                      <a:solidFill>
                        <a:schemeClr val="tx1"/>
                      </a:solidFill>
                    </a:ln>
                  </pic:spPr>
                </pic:pic>
              </a:graphicData>
            </a:graphic>
          </wp:inline>
        </w:drawing>
      </w:r>
    </w:p>
    <w:p w:rsidR="00005131" w:rsidRPr="007A77A8" w:rsidRDefault="00005131" w:rsidP="007A77A8">
      <w:pPr>
        <w:pStyle w:val="Caption"/>
      </w:pPr>
      <w:r w:rsidRPr="007A77A8">
        <w:t>Dự đoán tỉ lệ sử dụng smartphone và mobile Internet trong năm tới</w:t>
      </w:r>
    </w:p>
    <w:p w:rsidR="006868E0" w:rsidRDefault="006868E0" w:rsidP="006868E0">
      <w:r>
        <w:lastRenderedPageBreak/>
        <w:t>Theo đó 96% người dùng Internet đều đã truy cập vào ít nhất một trang mạng xã hội. 79% trong số họ từng bày tỏ thái độ yêu thích (like) hoặc dõi theo một nhãn hiệu, một công ty hoặc người nổi tiếng nào đó trên mạng. Tỷ lệ này cao hơn 10% so với mức bình quân của khu vực Đông Nam Á.</w:t>
      </w:r>
    </w:p>
    <w:p w:rsidR="006868E0" w:rsidRDefault="006868E0" w:rsidP="006868E0">
      <w:r>
        <w:t>Người dùng Internet Việt Nam cũng dễ bị ảnh hưởng bởi những thông tin tìm thấy trên mạng xã hội. 58% những ý kiến đăng tải được cho là tin cậy và 81% sử dụng mạng xã hội như một nguồn lực để ra các quyết định mua sắm.</w:t>
      </w:r>
    </w:p>
    <w:p w:rsidR="006868E0" w:rsidRPr="001836AB" w:rsidRDefault="006868E0" w:rsidP="007D3505">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95B3D7" w:themeFill="accent1" w:themeFillTint="99"/>
      </w:pPr>
      <w:r>
        <w:t xml:space="preserve">Với những con số đầy hứa hẹn như trên, </w:t>
      </w:r>
      <w:r w:rsidRPr="00AA629B">
        <w:rPr>
          <w:b/>
          <w:i/>
          <w:color w:val="632423" w:themeColor="accent2" w:themeShade="80"/>
        </w:rPr>
        <w:t xml:space="preserve">có thể thấy một tương lại rộng mở cho </w:t>
      </w:r>
      <w:r w:rsidR="00005131" w:rsidRPr="00AA629B">
        <w:rPr>
          <w:b/>
          <w:i/>
          <w:color w:val="632423" w:themeColor="accent2" w:themeShade="80"/>
        </w:rPr>
        <w:t>thị trường ứng dụng cho smartphone tại Việt Nam</w:t>
      </w:r>
      <w:r w:rsidR="00005131">
        <w:t>. Với sự phát triển của công nghệ và Internet, một ngày không xa, smartphone sẽ hoàn toàn thay thế cho máy tính cá nhân trong việc liên lạc, làm việc của người dân Việt Nam cũng như thế giới.</w:t>
      </w:r>
    </w:p>
    <w:p w:rsidR="005464B1" w:rsidRDefault="005464B1" w:rsidP="0017697E">
      <w:pPr>
        <w:pStyle w:val="Heading3"/>
      </w:pPr>
      <w:r>
        <w:t>H</w:t>
      </w:r>
      <w:r w:rsidR="000117E1">
        <w:t>ệ điều hành Android</w:t>
      </w:r>
      <w:r w:rsidR="00C956A7">
        <w:t xml:space="preserve"> – Sự bùng nổ của Smartphone</w:t>
      </w:r>
      <w:r w:rsidR="00D167CA">
        <w:t>.</w:t>
      </w:r>
    </w:p>
    <w:p w:rsidR="000F30E9" w:rsidRDefault="000F30E9" w:rsidP="000F30E9">
      <w:pPr>
        <w:jc w:val="center"/>
        <w:rPr>
          <w:b/>
        </w:rPr>
      </w:pPr>
      <w:r>
        <w:rPr>
          <w:b/>
          <w:noProof/>
        </w:rPr>
        <w:drawing>
          <wp:inline distT="0" distB="0" distL="0" distR="0">
            <wp:extent cx="2857500" cy="2352675"/>
            <wp:effectExtent l="19050" t="0" r="0" b="0"/>
            <wp:docPr id="7" name="Picture 6" descr="androi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a.jpg"/>
                    <pic:cNvPicPr/>
                  </pic:nvPicPr>
                  <pic:blipFill>
                    <a:blip r:embed="rId9" cstate="print"/>
                    <a:stretch>
                      <a:fillRect/>
                    </a:stretch>
                  </pic:blipFill>
                  <pic:spPr>
                    <a:xfrm>
                      <a:off x="0" y="0"/>
                      <a:ext cx="2857500" cy="2352675"/>
                    </a:xfrm>
                    <a:prstGeom prst="rect">
                      <a:avLst/>
                    </a:prstGeom>
                  </pic:spPr>
                </pic:pic>
              </a:graphicData>
            </a:graphic>
          </wp:inline>
        </w:drawing>
      </w:r>
    </w:p>
    <w:p w:rsidR="00122750" w:rsidRDefault="00AA629B" w:rsidP="00122750">
      <w:pPr>
        <w:rPr>
          <w:b/>
        </w:rPr>
      </w:pPr>
      <w:r w:rsidRPr="00AA629B">
        <w:rPr>
          <w:b/>
        </w:rPr>
        <w:t>Android là gì?</w:t>
      </w:r>
    </w:p>
    <w:p w:rsidR="00AA629B" w:rsidRDefault="00AA629B" w:rsidP="00122750">
      <w:r>
        <w:t xml:space="preserve">Android là một hệ điều hành </w:t>
      </w:r>
      <w:r w:rsidRPr="00AA629B">
        <w:rPr>
          <w:b/>
          <w:i/>
          <w:color w:val="632423" w:themeColor="accent2" w:themeShade="80"/>
        </w:rPr>
        <w:t>mã nguồn mở</w:t>
      </w:r>
      <w:r>
        <w:rPr>
          <w:b/>
          <w:i/>
          <w:color w:val="632423" w:themeColor="accent2" w:themeShade="80"/>
        </w:rPr>
        <w:t xml:space="preserve"> </w:t>
      </w:r>
      <w:r>
        <w:t>dành cho các thiết bị di động như smartphone, tablet,.. Được phát triển bởi Open Handset Alliance (đứng đầu bởi Google).  Android được phát triển dựa trên nhân Linux, kết hợp với các thư viện, middleware và API được viết bằng ngôn ngữ C</w:t>
      </w:r>
      <w:r w:rsidR="007E641B">
        <w:t>, ứng dụng trên Android được thực thi trên mộ</w:t>
      </w:r>
      <w:r w:rsidR="008967B5">
        <w:t xml:space="preserve">t Application Framework, </w:t>
      </w:r>
      <w:r w:rsidR="007E641B">
        <w:t>trong đó có hỗ trợ các ứng dụng Java</w:t>
      </w:r>
      <w:r>
        <w:t xml:space="preserve">. </w:t>
      </w:r>
      <w:r>
        <w:lastRenderedPageBreak/>
        <w:t>Android sử dụng một Java Virtual Machine, Dalvik, để chạy các ứng dụng được viết bằng Java.</w:t>
      </w:r>
    </w:p>
    <w:p w:rsidR="007E641B" w:rsidRPr="007E641B" w:rsidRDefault="007E641B" w:rsidP="00122750">
      <w:pPr>
        <w:rPr>
          <w:b/>
        </w:rPr>
      </w:pPr>
      <w:r w:rsidRPr="007E641B">
        <w:rPr>
          <w:b/>
        </w:rPr>
        <w:t>Tại sao lại là Android?</w:t>
      </w:r>
    </w:p>
    <w:p w:rsidR="007E641B" w:rsidRDefault="007E641B" w:rsidP="00122750">
      <w:r>
        <w:t xml:space="preserve">Android được cung cấp dưới dạng một phần mềm mã nguồn mở, hoàn toàn miễn phí. Điều này có nghĩa các nhà sàn xuất thiết bị di động (smartphone, tablet) có thể sử dụng android và tùy chỉnh theo ý thích. </w:t>
      </w:r>
    </w:p>
    <w:p w:rsidR="007E641B" w:rsidRDefault="007E641B" w:rsidP="00122750">
      <w:r>
        <w:t>Nếu như trước đây, mỗi một nhà sản xuất thiết bị di động sử dụng hệ điều hành của riêng mình, kho ứng dụng cũng chỉ phục vụ cho riêng hệ điều hành đó, làm giới hạn khả năng lựa chọn linh hoạt của người sử dụ</w:t>
      </w:r>
      <w:r w:rsidR="008967B5">
        <w:t>ng thì nay người sử dụng có thể lựa chọn sử dụng smartphone với nhiều model, giá cả hợp túi tiền và điều hay nhất là  có thể tận dụng được số lượng lớn ứng dụng dành cho Android trên Internet mà không cần quan tâm tới hãng sản xuất. Tất cả là nhờ Android. Đây có thể coi là thế mạnh của Andoird so với iOS của Apple.</w:t>
      </w:r>
    </w:p>
    <w:p w:rsidR="008967B5" w:rsidRPr="008967B5" w:rsidRDefault="000F30E9" w:rsidP="00122750">
      <w:pPr>
        <w:rPr>
          <w:b/>
        </w:rPr>
      </w:pPr>
      <w:r>
        <w:rPr>
          <w:b/>
        </w:rPr>
        <w:t>Sự bùng nổ</w:t>
      </w:r>
      <w:r w:rsidR="008967B5" w:rsidRPr="008967B5">
        <w:rPr>
          <w:b/>
        </w:rPr>
        <w:t xml:space="preserve"> Android</w:t>
      </w:r>
      <w:r>
        <w:rPr>
          <w:b/>
        </w:rPr>
        <w:t xml:space="preserve"> trên thị trường</w:t>
      </w:r>
    </w:p>
    <w:p w:rsidR="008967B5" w:rsidRDefault="008967B5" w:rsidP="008967B5">
      <w:pPr>
        <w:pStyle w:val="ListParagraph"/>
        <w:numPr>
          <w:ilvl w:val="0"/>
          <w:numId w:val="2"/>
        </w:numPr>
      </w:pPr>
      <w:r>
        <w:t>Ngày 15/12/2009: số lượng ứng dụng dành cho Android đã đạt mốc 20.000. Chỉ 10 tháng kể từ khi Android lần đầu tiên xuất hiện (2008) và  và 3 tháng từ khi đạt mốc 10.000 ứng dụng  (9/2009). Ứng dụng dành cho Android đang phát triển với tốc độ rất nhanh.</w:t>
      </w:r>
      <w:r w:rsidR="005C406B">
        <w:t xml:space="preserve"> Tại thời điểm 7/2011, tổng số lượng ứng dụng của Android là 250.000, một con số khổng lồ.</w:t>
      </w:r>
    </w:p>
    <w:p w:rsidR="005C406B" w:rsidRDefault="005C406B" w:rsidP="008967B5">
      <w:pPr>
        <w:pStyle w:val="ListParagraph"/>
        <w:numPr>
          <w:ilvl w:val="0"/>
          <w:numId w:val="2"/>
        </w:numPr>
      </w:pPr>
      <w:r>
        <w:t>Hệ điều hành Android được hơn 36 nhà sản xuất thiết bị di động sử dụng, trong đó có các ông lớn như HTC, ASUS, Acer, Samsung, LG, Nokia, DELL,..</w:t>
      </w:r>
    </w:p>
    <w:p w:rsidR="008967B5" w:rsidRDefault="005C406B" w:rsidP="008967B5">
      <w:pPr>
        <w:pStyle w:val="ListParagraph"/>
        <w:numPr>
          <w:ilvl w:val="0"/>
          <w:numId w:val="2"/>
        </w:numPr>
      </w:pPr>
      <w:r>
        <w:t>Tại thời điểm hiện tại, có hơn 310 mẫu thiết bị đang được lưu hành toàn cầu sử dụng hệ điều hành Android.</w:t>
      </w:r>
    </w:p>
    <w:p w:rsidR="005C406B" w:rsidRDefault="005C406B" w:rsidP="008967B5">
      <w:pPr>
        <w:pStyle w:val="ListParagraph"/>
        <w:numPr>
          <w:ilvl w:val="0"/>
          <w:numId w:val="2"/>
        </w:numPr>
      </w:pPr>
      <w:r>
        <w:t>Google đã kích hoạt hơn 100 triệu thiết bị sử dụng hệ điều hành Android trên toàn cầu.</w:t>
      </w:r>
    </w:p>
    <w:p w:rsidR="000F30E9" w:rsidRPr="000F30E9" w:rsidRDefault="000F30E9" w:rsidP="005C406B">
      <w:pPr>
        <w:rPr>
          <w:b/>
        </w:rPr>
      </w:pPr>
      <w:r w:rsidRPr="000F30E9">
        <w:rPr>
          <w:b/>
        </w:rPr>
        <w:t>Hướng phát triển của Android</w:t>
      </w:r>
    </w:p>
    <w:p w:rsidR="000F30E9" w:rsidRDefault="000F30E9" w:rsidP="005C406B">
      <w:r>
        <w:t>Do thế mạnh</w:t>
      </w:r>
      <w:r w:rsidR="006B7989">
        <w:t xml:space="preserve"> là một phần mềm</w:t>
      </w:r>
      <w:r>
        <w:t xml:space="preserve"> mã nguồn mở, hệ điều hành Android có thể được sử dụng trên nhiều loại thiết bị khác chứ không chỉ riêng Smartphone. </w:t>
      </w:r>
      <w:r>
        <w:br/>
      </w:r>
      <w:r>
        <w:lastRenderedPageBreak/>
        <w:t>Ngoài smartphone ra, trên thị trường thế giới đã xuất hiện các thiết bị dành cho gia đình sử dụng Android</w:t>
      </w:r>
    </w:p>
    <w:p w:rsidR="000F30E9" w:rsidRDefault="000F30E9" w:rsidP="000F30E9">
      <w:pPr>
        <w:pStyle w:val="ListParagraph"/>
        <w:numPr>
          <w:ilvl w:val="0"/>
          <w:numId w:val="2"/>
        </w:numPr>
      </w:pPr>
      <w:r w:rsidRPr="000F30E9">
        <w:rPr>
          <w:i/>
        </w:rPr>
        <w:t>Android TV</w:t>
      </w:r>
      <w:r>
        <w:t>: Google đã thông báo chính thức sẽ phát triển TV sử dụng hệ điều hành Android (Google TV). Sản phẩm này có thể tương tác với người dùng, kết nối Internet và sử dụng ứng dụng của Android như smartphone.</w:t>
      </w:r>
    </w:p>
    <w:p w:rsidR="000F30E9" w:rsidRDefault="000F30E9" w:rsidP="000F30E9">
      <w:pPr>
        <w:pStyle w:val="ListParagraph"/>
        <w:numPr>
          <w:ilvl w:val="0"/>
          <w:numId w:val="2"/>
        </w:numPr>
      </w:pPr>
      <w:r w:rsidRPr="000F30E9">
        <w:rPr>
          <w:i/>
        </w:rPr>
        <w:t>Android Tablet</w:t>
      </w:r>
      <w:r>
        <w:t>: Máy tính bảng sử dụng Android không còn lạ lẫm khi các hãng sản xuất laptop lớn như Dell, Acer, ASUS, LG đều đã tung ra các mẫu sản phẩm để cạnh trang với iPad của Apple.</w:t>
      </w:r>
    </w:p>
    <w:p w:rsidR="000F30E9" w:rsidRDefault="000F30E9" w:rsidP="000F30E9">
      <w:pPr>
        <w:pStyle w:val="ListParagraph"/>
        <w:numPr>
          <w:ilvl w:val="0"/>
          <w:numId w:val="2"/>
        </w:numPr>
      </w:pPr>
      <w:r w:rsidRPr="000F30E9">
        <w:rPr>
          <w:i/>
        </w:rPr>
        <w:t>Android Home Phone System</w:t>
      </w:r>
      <w:r>
        <w:t>: hệ thống điện thoại cố định sử dụng Android được trang bị trong nhà. Các điện thoại này được kết nối Internet và thực hiện các cuộc gọi VoIP với nhau.</w:t>
      </w:r>
    </w:p>
    <w:p w:rsidR="000F30E9" w:rsidRDefault="000F30E9" w:rsidP="00D37FD3">
      <w:r>
        <w:rPr>
          <w:i/>
        </w:rPr>
        <w:t>Android Appliances</w:t>
      </w:r>
      <w:r w:rsidRPr="000F30E9">
        <w:t>:</w:t>
      </w:r>
      <w:r>
        <w:t xml:space="preserve"> không chỉ xuất hiện ở thiết bị giải trí, di động. Một số hãng sản xuất đã sử dụng Android lên các thiết bị gia dụng bao gồm máy giặt, máy sấy và kể cả lò vi sóng được điể</w:t>
      </w:r>
      <w:r w:rsidR="00C154DA">
        <w:t>u</w:t>
      </w:r>
      <w:r>
        <w:t xml:space="preserve"> khiển </w:t>
      </w:r>
      <w:r w:rsidR="0032209C">
        <w:t>bằng hệ điều hành</w:t>
      </w:r>
      <w:r>
        <w:t xml:space="preserve"> Android.</w:t>
      </w:r>
    </w:p>
    <w:p w:rsidR="007A77A8" w:rsidRDefault="003E2FCC" w:rsidP="007A77A8">
      <w:pPr>
        <w:keepNext/>
      </w:pPr>
      <w:r>
        <w:rPr>
          <w:noProof/>
        </w:rPr>
        <w:drawing>
          <wp:inline distT="0" distB="0" distL="0" distR="0">
            <wp:extent cx="5400040" cy="2212975"/>
            <wp:effectExtent l="19050" t="19050" r="10160" b="15875"/>
            <wp:docPr id="6" name="Picture 5" descr="android appli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ppliance.jpg"/>
                    <pic:cNvPicPr/>
                  </pic:nvPicPr>
                  <pic:blipFill>
                    <a:blip r:embed="rId10" cstate="print"/>
                    <a:stretch>
                      <a:fillRect/>
                    </a:stretch>
                  </pic:blipFill>
                  <pic:spPr>
                    <a:xfrm>
                      <a:off x="0" y="0"/>
                      <a:ext cx="5400040" cy="2212975"/>
                    </a:xfrm>
                    <a:prstGeom prst="rect">
                      <a:avLst/>
                    </a:prstGeom>
                    <a:ln>
                      <a:solidFill>
                        <a:schemeClr val="tx1"/>
                      </a:solidFill>
                    </a:ln>
                  </pic:spPr>
                </pic:pic>
              </a:graphicData>
            </a:graphic>
          </wp:inline>
        </w:drawing>
      </w:r>
    </w:p>
    <w:p w:rsidR="000A5AF7" w:rsidRDefault="007A77A8" w:rsidP="007A77A8">
      <w:pPr>
        <w:pStyle w:val="Caption"/>
      </w:pPr>
      <w:r>
        <w:t>Các loại thiết bị sử dụng hệ điều hành Android</w:t>
      </w:r>
    </w:p>
    <w:p w:rsidR="000F30E9" w:rsidRPr="000F30E9" w:rsidRDefault="000F30E9" w:rsidP="000F30E9">
      <w:pPr>
        <w:rPr>
          <w:b/>
        </w:rPr>
      </w:pPr>
      <w:r w:rsidRPr="000F30E9">
        <w:rPr>
          <w:b/>
        </w:rPr>
        <w:t>Phát triển ứng dụng trên Android</w:t>
      </w:r>
      <w:r w:rsidR="0072607F">
        <w:rPr>
          <w:b/>
        </w:rPr>
        <w:t xml:space="preserve"> </w:t>
      </w:r>
      <w:r w:rsidR="00872F17">
        <w:rPr>
          <w:b/>
        </w:rPr>
        <w:t xml:space="preserve">có </w:t>
      </w:r>
      <w:r w:rsidR="0072607F">
        <w:rPr>
          <w:b/>
        </w:rPr>
        <w:t>dễ dàng</w:t>
      </w:r>
      <w:r w:rsidR="00872F17">
        <w:rPr>
          <w:b/>
        </w:rPr>
        <w:t>?</w:t>
      </w:r>
    </w:p>
    <w:p w:rsidR="000F30E9" w:rsidRDefault="000F30E9" w:rsidP="00D37FD3">
      <w:r>
        <w:t>Với thế mạnh hỗ trợ ứng dụng Java, việc phát triển ứng dụng Android trở nên rất dễ dàng khi mà đã có sẵn một lượng lớn library mã nguồn mở dành cho Java có rất nhiều trên Internet. Developers có thể rút ngắn rất nhiều thời gian để phát triển ứng dụng trên nền Android.</w:t>
      </w:r>
    </w:p>
    <w:p w:rsidR="000117E1" w:rsidRDefault="00E52EC5" w:rsidP="00E52EC5">
      <w:pPr>
        <w:pStyle w:val="Heading2"/>
      </w:pPr>
      <w:r>
        <w:lastRenderedPageBreak/>
        <w:t>NHU CẦU</w:t>
      </w:r>
    </w:p>
    <w:p w:rsidR="00F31DEB" w:rsidRPr="00F31DEB" w:rsidRDefault="00F31DEB" w:rsidP="00F31DEB">
      <w:pPr>
        <w:pStyle w:val="Heading3"/>
      </w:pPr>
      <w:r>
        <w:t>Phát triển các ứng dụng thuần Việt dành cho Android</w:t>
      </w:r>
    </w:p>
    <w:p w:rsidR="00F31DEB" w:rsidRDefault="00F31DEB" w:rsidP="00D37FD3">
      <w:r>
        <w:t>Với sự phát triển bủng nổ của hệ điều hành Android và các thiết bị sử dụng hệ điều hành này, có thể nói phát triển ứng dụng Android là một thị trường màu mỡ đang lên không kém gì thị trường ứng dụng dành cho Windows.</w:t>
      </w:r>
    </w:p>
    <w:p w:rsidR="00F31DEB" w:rsidRDefault="00F31DEB" w:rsidP="00D37FD3">
      <w:r>
        <w:t>Số lượng ứng dụng 250.000 ứng dụng trên Android Market có thể coi là một con số lớn, nhưng đó là những ứng dụng ở nước ngoài. Ở Việt Nam, smartphone sử dụng Android đã xuất hiện và làm mưa làm gió nhưng tỉ lệ người sử dụng so với điện thoại truyền thống vẫn chưa cao. Tuy nhiên, con số này sẽ thay đổi nhanh chóng trong một vài năm tới, khi mà smartphone trở nên nhiều tính năng hơn nữa, và giá thành hợp lý với người dân Việt Nam.</w:t>
      </w:r>
    </w:p>
    <w:p w:rsidR="001E3FF9" w:rsidRDefault="001E3FF9" w:rsidP="00D37FD3">
      <w:r>
        <w:t>Tại thời điểm mà Android trở nên gần gũi với người dân Việt Nam, nhu cầu sử dụng phần mềm thuần Việt như từ điển, ứng dụ</w:t>
      </w:r>
      <w:r w:rsidR="00D37FD3">
        <w:t>ng liên</w:t>
      </w:r>
      <w:r>
        <w:t xml:space="preserve"> lạc, kết nối mạng xã hội, trò chơi, ứng dụng văn phòng,…sẽ gia tăng nhanh chóng. Do </w:t>
      </w:r>
      <w:r w:rsidR="00D37FD3">
        <w:t>vậy,</w:t>
      </w:r>
      <w:r>
        <w:t xml:space="preserve"> t</w:t>
      </w:r>
      <w:r w:rsidR="00D15984">
        <w:t>rong thờ</w:t>
      </w:r>
      <w:r w:rsidR="00D37FD3">
        <w:t>i gian</w:t>
      </w:r>
      <w:r>
        <w:t xml:space="preserve"> từ bây giờ cho</w:t>
      </w:r>
      <w:r w:rsidR="00D15984">
        <w:t xml:space="preserve"> tới thời điểm đó, các công ty ở Việ</w:t>
      </w:r>
      <w:r>
        <w:t>t Nam phải có chiến lược</w:t>
      </w:r>
      <w:r w:rsidR="00D15984">
        <w:t xml:space="preserve"> để nghiên cứu và phát triển ứng dụng thuần Việt, hướng tới người Việ</w:t>
      </w:r>
      <w:r w:rsidR="00D37FD3">
        <w:t>t dành cho Android để cạnh tranh với các ứng dụng của công ty nước ngoài.</w:t>
      </w:r>
    </w:p>
    <w:p w:rsidR="00DD31A4" w:rsidRDefault="00DD31A4" w:rsidP="00DD31A4">
      <w:pPr>
        <w:pStyle w:val="Heading3"/>
      </w:pPr>
      <w:r>
        <w:t>Nhu cầ</w:t>
      </w:r>
      <w:r w:rsidR="000A4EE2">
        <w:t xml:space="preserve">u ứng dụng </w:t>
      </w:r>
      <w:r>
        <w:t>từ điển dành cho Android</w:t>
      </w:r>
    </w:p>
    <w:p w:rsidR="00DD31A4" w:rsidRDefault="00673AD0" w:rsidP="00D37FD3">
      <w:r>
        <w:t>Nhu cầu sử dụng Android ngày càng tăng, số người sử dụng Android để thay thế cho máy tính cá nhân trong việc làm và học tập ngày càng tăng. Một trong những lợi ích mà máy tính cá nhân làm xuất sắc đó là trở thành từ điển số với ưu điểm nhiều từ, tra cứu nhanh, cập nhật từ dễ dàng. Nay với Android, chiếc điện thoại sẽ trở thành một từ điển bỏ túi cực kỳ tiện dụng với nhiều tính năng hơn từ điển truyền thống.</w:t>
      </w:r>
    </w:p>
    <w:p w:rsidR="00673AD0" w:rsidRDefault="00673AD0" w:rsidP="00D37FD3">
      <w:r>
        <w:t xml:space="preserve">Qua thời gian tìm hiểu, nhóm thực hiện đề án nhận thấy số lượng ứng dụng từ điển cho Android có rất nhiều nhưng ứng dụng từ điển thuần Việt thì ít và phải trả phí bản quyền (Lacviet mtdEVA for Android). Một thực tế khác là các định dạng từ điển mở được biên soạn kỹ và hỗ trợ tiếng Việt sang các ngôn ngữ khác </w:t>
      </w:r>
      <w:r>
        <w:lastRenderedPageBreak/>
        <w:t>có rất nhiều trên Internet. Do đó, nhóm thực hiện đề án quyết định xây dựng một ứng dụng từ điển dành cho hệ điều hành Android với các mục tiêu sau:</w:t>
      </w:r>
    </w:p>
    <w:p w:rsidR="00673AD0" w:rsidRDefault="00673AD0" w:rsidP="00673AD0">
      <w:pPr>
        <w:pStyle w:val="ListParagraph"/>
        <w:numPr>
          <w:ilvl w:val="0"/>
          <w:numId w:val="2"/>
        </w:numPr>
      </w:pPr>
      <w:r>
        <w:t>Hoàn toàn miễn phí cho người sử dụng.</w:t>
      </w:r>
    </w:p>
    <w:p w:rsidR="00673AD0" w:rsidRDefault="00673AD0" w:rsidP="00673AD0">
      <w:pPr>
        <w:pStyle w:val="ListParagraph"/>
        <w:numPr>
          <w:ilvl w:val="0"/>
          <w:numId w:val="2"/>
        </w:numPr>
      </w:pPr>
      <w:r>
        <w:t>Đáp ứng đủ chức năng mà một ứng dụng có phí có.</w:t>
      </w:r>
    </w:p>
    <w:p w:rsidR="00673AD0" w:rsidRDefault="00673AD0" w:rsidP="00673AD0">
      <w:pPr>
        <w:pStyle w:val="ListParagraph"/>
        <w:numPr>
          <w:ilvl w:val="0"/>
          <w:numId w:val="2"/>
        </w:numPr>
      </w:pPr>
      <w:r>
        <w:t>Hỗ trợ các định dạng từ điển phổ biến để tận dụng lượng từ điển miễn phí đồ sộ được chia sẽ trên Internet.</w:t>
      </w:r>
    </w:p>
    <w:p w:rsidR="00673AD0" w:rsidRDefault="00673AD0" w:rsidP="00673AD0">
      <w:pPr>
        <w:pStyle w:val="ListParagraph"/>
        <w:numPr>
          <w:ilvl w:val="0"/>
          <w:numId w:val="2"/>
        </w:numPr>
      </w:pPr>
      <w:r>
        <w:t>Hoạt động nhanh, dễ sử dụng.</w:t>
      </w:r>
    </w:p>
    <w:p w:rsidR="00673AD0" w:rsidRDefault="00673AD0" w:rsidP="00673AD0">
      <w:pPr>
        <w:pStyle w:val="ListParagraph"/>
        <w:numPr>
          <w:ilvl w:val="0"/>
          <w:numId w:val="2"/>
        </w:numPr>
      </w:pPr>
      <w:r>
        <w:t>Có hỗ trợ phát âm.</w:t>
      </w:r>
    </w:p>
    <w:p w:rsidR="000117E1" w:rsidRDefault="00D15984">
      <w:pPr>
        <w:spacing w:before="0" w:after="200"/>
        <w:jc w:val="left"/>
      </w:pPr>
      <w:r>
        <w:t xml:space="preserve"> </w:t>
      </w:r>
      <w:r w:rsidR="000117E1">
        <w:br w:type="page"/>
      </w:r>
    </w:p>
    <w:p w:rsidR="0051227E" w:rsidRDefault="00626231" w:rsidP="0051227E">
      <w:pPr>
        <w:pStyle w:val="Heading2"/>
      </w:pPr>
      <w:r>
        <w:lastRenderedPageBreak/>
        <w:t>CÁC THÁCH THỨC</w:t>
      </w:r>
    </w:p>
    <w:p w:rsidR="0051227E" w:rsidRDefault="0051227E" w:rsidP="0051227E">
      <w:pPr>
        <w:pStyle w:val="Heading3"/>
      </w:pPr>
      <w:r>
        <w:t>Cần thời gian để tìm hiểu về kiến trúc và cách sử dụng API của Android</w:t>
      </w:r>
    </w:p>
    <w:p w:rsidR="0051227E" w:rsidRDefault="0051227E" w:rsidP="006A3D6E">
      <w:r>
        <w:t xml:space="preserve">Android là một nền tảng mới, đòi hỏi thời gian nghiên cứu tài liệu và tiến hành học và thử nghiệm API trước </w:t>
      </w:r>
      <w:r w:rsidRPr="0051227E">
        <w:t>khi</w:t>
      </w:r>
      <w:r>
        <w:t xml:space="preserve"> bắt tay vào thực hiện phát triển ứng dụng.</w:t>
      </w:r>
    </w:p>
    <w:p w:rsidR="0051227E" w:rsidRDefault="00626231" w:rsidP="006A3D6E">
      <w:r>
        <w:t>Kiến trúc của Android được xây dựng hoàn toàn mới và cung cấp một thư viện widget dồi dào và nhiều thành phần khác. Android định nghĩa một số khái niệm mới về Intent và Activity để lập trình viên có thể tạo và sử dụng các thành phần GUI có sẵn.</w:t>
      </w:r>
    </w:p>
    <w:p w:rsidR="00626231" w:rsidRDefault="00626231" w:rsidP="00626231">
      <w:pPr>
        <w:pStyle w:val="Heading3"/>
      </w:pPr>
      <w:r>
        <w:t>Không có khả năng mua thiết bị Android thật sự</w:t>
      </w:r>
    </w:p>
    <w:p w:rsidR="00626231" w:rsidRDefault="00626231" w:rsidP="006A3D6E">
      <w:r>
        <w:t>Tại thời điểm hiện tại, giá thành của một smartphone có trang bị hệ điểu hành Android khá cao, cho nên nhóm thực hiện đề án hầu như phát triển và test trên môi trường giả lập được cung cấp sẵn kèm bộ SDK.</w:t>
      </w:r>
    </w:p>
    <w:p w:rsidR="00626231" w:rsidRDefault="00055B4A" w:rsidP="006A3D6E">
      <w:r>
        <w:t>Nhược điểm của việc chỉ phát triển và chạy thử nghiệm trên trình giả lập (emulator) là :</w:t>
      </w:r>
    </w:p>
    <w:p w:rsidR="00055B4A" w:rsidRDefault="00055B4A" w:rsidP="00291A85">
      <w:pPr>
        <w:ind w:left="720"/>
      </w:pPr>
      <w:r>
        <w:tab/>
        <w:t>Tiêu tốn nhiều thời gian hơn khi thực hiện unit testing: mỗi một lần test là một quy trình đóng gói thành ứng dụng, cài đặt lên trình emulator và chạy thử. Cho nên việc thực hiện unit testing trên Android rất tốn thời gian và khó ghi nhận lại nếu như có lỗi.</w:t>
      </w:r>
    </w:p>
    <w:p w:rsidR="00055B4A" w:rsidRDefault="00055B4A" w:rsidP="00291A85">
      <w:pPr>
        <w:ind w:left="720"/>
      </w:pPr>
      <w:r>
        <w:tab/>
        <w:t xml:space="preserve">Không biết được chính xác ứng dụng thực thi trên nền Android thật sự như thế nào. Vì Android là một hệ điều hành mã nguồn mở, mỗi một nhà cung cấp điện thoại </w:t>
      </w:r>
      <w:r w:rsidR="00291A85">
        <w:t xml:space="preserve"> có thể tùy chỉnh theo ý muốn, cho nên việc ứng dụng chạy tốt trên emulator có thể sẽ không chạy trên một số thiết bị thật sự.</w:t>
      </w:r>
    </w:p>
    <w:p w:rsidR="0051227E" w:rsidRDefault="00291A85" w:rsidP="00291A85">
      <w:pPr>
        <w:pStyle w:val="Heading3"/>
      </w:pPr>
      <w:r>
        <w:t>Giới hạn khả năng vật lý của thiết bị</w:t>
      </w:r>
    </w:p>
    <w:p w:rsidR="00291A85" w:rsidRPr="00291A85" w:rsidRDefault="00291A85" w:rsidP="00291A85">
      <w:r>
        <w:t>Phát triển ứng dụng trên môi trường thiết bị di động thường sẽ phải đối mặt với các vấn đề sau:</w:t>
      </w:r>
    </w:p>
    <w:p w:rsidR="00291A85" w:rsidRDefault="00B203B2" w:rsidP="00291A85">
      <w:pPr>
        <w:pStyle w:val="ListParagraph"/>
        <w:numPr>
          <w:ilvl w:val="0"/>
          <w:numId w:val="1"/>
        </w:numPr>
      </w:pPr>
      <w:r>
        <w:lastRenderedPageBreak/>
        <w:t>CPU</w:t>
      </w:r>
      <w:r w:rsidR="00291A85">
        <w:t xml:space="preserve"> tốc độ không cao</w:t>
      </w:r>
    </w:p>
    <w:p w:rsidR="00291A85" w:rsidRDefault="00291A85" w:rsidP="00291A85">
      <w:pPr>
        <w:pStyle w:val="ListParagraph"/>
        <w:numPr>
          <w:ilvl w:val="0"/>
          <w:numId w:val="1"/>
        </w:numPr>
      </w:pPr>
      <w:r>
        <w:t>Bộ nhớ RAM thấp</w:t>
      </w:r>
    </w:p>
    <w:p w:rsidR="00291A85" w:rsidRDefault="00291A85" w:rsidP="00291A85">
      <w:pPr>
        <w:pStyle w:val="ListParagraph"/>
        <w:numPr>
          <w:ilvl w:val="0"/>
          <w:numId w:val="1"/>
        </w:numPr>
      </w:pPr>
      <w:r>
        <w:t>Tốc độ thực thi</w:t>
      </w:r>
    </w:p>
    <w:p w:rsidR="00291A85" w:rsidRDefault="00291A85" w:rsidP="00291A85">
      <w:pPr>
        <w:pStyle w:val="ListParagraph"/>
        <w:numPr>
          <w:ilvl w:val="0"/>
          <w:numId w:val="1"/>
        </w:numPr>
      </w:pPr>
      <w:r>
        <w:t>Khả năng đồ họa</w:t>
      </w:r>
    </w:p>
    <w:p w:rsidR="00291A85" w:rsidRDefault="00291A85" w:rsidP="00291A85">
      <w:pPr>
        <w:pStyle w:val="ListParagraph"/>
        <w:numPr>
          <w:ilvl w:val="0"/>
          <w:numId w:val="1"/>
        </w:numPr>
      </w:pPr>
      <w:r>
        <w:t>Kích cỡ màn hình khác nhau</w:t>
      </w:r>
    </w:p>
    <w:p w:rsidR="00D47898" w:rsidRDefault="00291A85">
      <w:pPr>
        <w:spacing w:before="0" w:after="200"/>
        <w:jc w:val="left"/>
      </w:pPr>
      <w:r>
        <w:t>Các smartphone có Android đều hỗ trợ multi</w:t>
      </w:r>
      <w:r w:rsidR="00B203B2">
        <w:t>-</w:t>
      </w:r>
      <w:r>
        <w:t>tasking và giao diện GUI chú trọng hình ảnh đẹp mắt, cho nên lượng tài nguyên sử dụng cho GUI thường rất nhiều. Do đó lập trình viên phải tìm cách tối ưu hóa các giải thuật xử lí sao cho sử dụng bộ nhớ RAM và tốc độ CPU hợp lí nhất.</w:t>
      </w:r>
    </w:p>
    <w:p w:rsidR="00D47898" w:rsidRDefault="00D47898" w:rsidP="00D47898">
      <w:pPr>
        <w:pStyle w:val="Heading3"/>
      </w:pPr>
      <w:r>
        <w:t>Số lượng khổng lồ các ứng dụng Android trên Internet</w:t>
      </w:r>
    </w:p>
    <w:p w:rsidR="000117E1" w:rsidRDefault="00D47898" w:rsidP="00D47898">
      <w:r>
        <w:t xml:space="preserve">Số lượng các ứng dụng Android trên Android Market đã lên đến con số 250.000, nghĩa là nếu như muốn phát triển một ứng dụng Android thì trước hết sẽ đối mặt với một thử thách là ứng dụng đó đã có sẵn và </w:t>
      </w:r>
      <w:r w:rsidR="00DF64D3">
        <w:t>hoạt động ổn định hoặc</w:t>
      </w:r>
      <w:r>
        <w:t xml:space="preserve"> rất tốt. Điều muốn nói ở đây đó là sự thách thức phải làm sao cho ứng dụng của mình có điểm nổi trội hơn các ứng dụng sẵn có hoặc ít nhấ</w:t>
      </w:r>
      <w:r w:rsidR="00DF64D3">
        <w:t xml:space="preserve">t là hoạt đổng tốt </w:t>
      </w:r>
      <w:r>
        <w:t>ngang bằng.</w:t>
      </w:r>
      <w:r w:rsidR="000117E1">
        <w:br w:type="page"/>
      </w:r>
    </w:p>
    <w:p w:rsidR="000117E1" w:rsidRDefault="0007485E" w:rsidP="001201E6">
      <w:pPr>
        <w:pStyle w:val="Heading2"/>
      </w:pPr>
      <w:r>
        <w:lastRenderedPageBreak/>
        <w:t>XÁC ĐỊNH ĐỀ TÀI</w:t>
      </w:r>
    </w:p>
    <w:p w:rsidR="00F955E8" w:rsidRDefault="003535DD" w:rsidP="009550F8">
      <w:r>
        <w:rPr>
          <w:noProof/>
        </w:rPr>
        <w:drawing>
          <wp:inline distT="0" distB="0" distL="0" distR="0">
            <wp:extent cx="5400040" cy="1493520"/>
            <wp:effectExtent l="0" t="0" r="0" b="0"/>
            <wp:docPr id="9" name="Picture 8" descr="megadic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adict-banner.png"/>
                    <pic:cNvPicPr/>
                  </pic:nvPicPr>
                  <pic:blipFill>
                    <a:blip r:embed="rId11" cstate="print"/>
                    <a:stretch>
                      <a:fillRect/>
                    </a:stretch>
                  </pic:blipFill>
                  <pic:spPr>
                    <a:xfrm>
                      <a:off x="0" y="0"/>
                      <a:ext cx="5400040" cy="1493520"/>
                    </a:xfrm>
                    <a:prstGeom prst="rect">
                      <a:avLst/>
                    </a:prstGeom>
                  </pic:spPr>
                </pic:pic>
              </a:graphicData>
            </a:graphic>
          </wp:inline>
        </w:drawing>
      </w:r>
    </w:p>
    <w:p w:rsidR="009550F8" w:rsidRDefault="009550F8" w:rsidP="009550F8">
      <w:r>
        <w:t xml:space="preserve">Như đã đề cập ở phần Nhu Cầu, nhóm thực hiện đề án quyết định tìm hiểu và xây dựng ứng dụng từ điển hoạt động trên nền tảng Android, đặt tên là </w:t>
      </w:r>
      <w:r w:rsidRPr="009550F8">
        <w:rPr>
          <w:rFonts w:ascii="Century Gothic" w:hAnsi="Century Gothic" w:cs="Segoe UI"/>
          <w:b/>
          <w:color w:val="00B050"/>
        </w:rPr>
        <w:t>MEGADICT</w:t>
      </w:r>
      <w:r>
        <w:t xml:space="preserve"> với các tiêu chí sau:</w:t>
      </w:r>
    </w:p>
    <w:p w:rsidR="009550F8" w:rsidRDefault="009550F8" w:rsidP="009550F8">
      <w:pPr>
        <w:pStyle w:val="ListParagraph"/>
        <w:numPr>
          <w:ilvl w:val="0"/>
          <w:numId w:val="2"/>
        </w:numPr>
      </w:pPr>
      <w:r>
        <w:t>Hoàn toàn miễn phí cho người sử dụng.</w:t>
      </w:r>
    </w:p>
    <w:p w:rsidR="009550F8" w:rsidRDefault="009550F8" w:rsidP="009550F8">
      <w:pPr>
        <w:pStyle w:val="ListParagraph"/>
        <w:numPr>
          <w:ilvl w:val="0"/>
          <w:numId w:val="2"/>
        </w:numPr>
      </w:pPr>
      <w:r>
        <w:t>Đáp ứng đủ chức năng mà một ứng dụng có phí có.</w:t>
      </w:r>
    </w:p>
    <w:p w:rsidR="009550F8" w:rsidRDefault="009550F8" w:rsidP="009550F8">
      <w:pPr>
        <w:pStyle w:val="ListParagraph"/>
        <w:numPr>
          <w:ilvl w:val="0"/>
          <w:numId w:val="2"/>
        </w:numPr>
      </w:pPr>
      <w:r>
        <w:t>Hỗ trợ các định dạng từ điển phổ biến để tận dụng lượng từ điển miễn phí đồ sộ được chia sẽ trên Internet.</w:t>
      </w:r>
    </w:p>
    <w:p w:rsidR="009550F8" w:rsidRDefault="009550F8" w:rsidP="009550F8">
      <w:pPr>
        <w:pStyle w:val="ListParagraph"/>
        <w:numPr>
          <w:ilvl w:val="0"/>
          <w:numId w:val="2"/>
        </w:numPr>
      </w:pPr>
      <w:r>
        <w:t>Hoạt động nhanh, dễ sử dụng.</w:t>
      </w:r>
    </w:p>
    <w:p w:rsidR="009550F8" w:rsidRDefault="009550F8" w:rsidP="009550F8">
      <w:pPr>
        <w:pStyle w:val="ListParagraph"/>
        <w:numPr>
          <w:ilvl w:val="0"/>
          <w:numId w:val="2"/>
        </w:numPr>
      </w:pPr>
      <w:r>
        <w:t>Có hỗ trợ phát âm.</w:t>
      </w:r>
    </w:p>
    <w:p w:rsidR="006A3D6E" w:rsidRDefault="001201E6" w:rsidP="001201E6">
      <w:pPr>
        <w:pStyle w:val="Heading3"/>
      </w:pPr>
      <w:r>
        <w:t>Mục tiêu cơ bản</w:t>
      </w:r>
    </w:p>
    <w:p w:rsidR="001201E6" w:rsidRPr="009550F8" w:rsidRDefault="001201E6" w:rsidP="009550F8">
      <w:pPr>
        <w:pStyle w:val="ListParagraph"/>
        <w:numPr>
          <w:ilvl w:val="0"/>
          <w:numId w:val="3"/>
        </w:numPr>
        <w:rPr>
          <w:b/>
        </w:rPr>
      </w:pPr>
      <w:r w:rsidRPr="009550F8">
        <w:rPr>
          <w:b/>
        </w:rPr>
        <w:t>Tra cứu từ</w:t>
      </w:r>
    </w:p>
    <w:p w:rsidR="009550F8" w:rsidRDefault="009550F8" w:rsidP="009550F8">
      <w:pPr>
        <w:ind w:left="720"/>
      </w:pPr>
      <w:r>
        <w:t xml:space="preserve">Người sử dụng nhập vào từ khóa cần tra và </w:t>
      </w:r>
      <w:r w:rsidR="00337E5A">
        <w:rPr>
          <w:rStyle w:val="MegadictChar"/>
        </w:rPr>
        <w:t>megadict</w:t>
      </w:r>
      <w:r w:rsidRPr="00337E5A">
        <w:rPr>
          <w:sz w:val="28"/>
        </w:rPr>
        <w:t xml:space="preserve"> </w:t>
      </w:r>
      <w:r>
        <w:t xml:space="preserve">sẽ trả về kết quả là định nghĩa hoặc nội dung mà từ khóa đó được định nghĩa bởi từ điển mà người dùng cài đặt. </w:t>
      </w:r>
      <w:r w:rsidR="00D55CAF">
        <w:t>Người sử dụng có thể chọn lựa tìm kiế</w:t>
      </w:r>
      <w:r w:rsidR="00337E5A">
        <w:t>m trên một</w:t>
      </w:r>
      <w:r w:rsidR="00D55CAF">
        <w:t xml:space="preserve"> hay nhiều từ điển cùng một lúc, phụ thuộc vào bao nhiêu từ điển mà người dùng cài đặt.</w:t>
      </w:r>
    </w:p>
    <w:p w:rsidR="007A77A8" w:rsidRDefault="007A77A8" w:rsidP="009550F8">
      <w:pPr>
        <w:ind w:left="720"/>
      </w:pPr>
      <w:r>
        <w:t xml:space="preserve">Từ điển là định dạng mà </w:t>
      </w:r>
      <w:r w:rsidR="00337E5A">
        <w:rPr>
          <w:rStyle w:val="MegadictChar"/>
        </w:rPr>
        <w:t>megadict</w:t>
      </w:r>
      <w:r>
        <w:t xml:space="preserve"> hỗ trợ và được đặt trong thư mục cố định (các phiên bản kế tiếp sẽ hỗ trợ nhiều định dạng và cho phép người sử dụng chỉ định thư mục chứa từ điển).</w:t>
      </w:r>
    </w:p>
    <w:p w:rsidR="007A77A8" w:rsidRPr="009550F8" w:rsidRDefault="007A77A8" w:rsidP="009550F8">
      <w:pPr>
        <w:ind w:left="720"/>
      </w:pPr>
      <w:r>
        <w:t>Nội dung từ điển có thể là từ điển ngôn ngữ, từ điển khoa học, từ điển đồng nghĩa, hệ thống số điện thoại,..Bất cứ cơ sở dử liệu nào hoạt động theo phương thức từ khóa – nội dung.</w:t>
      </w:r>
    </w:p>
    <w:p w:rsidR="001201E6" w:rsidRDefault="001201E6" w:rsidP="009550F8">
      <w:pPr>
        <w:pStyle w:val="ListParagraph"/>
        <w:numPr>
          <w:ilvl w:val="0"/>
          <w:numId w:val="3"/>
        </w:numPr>
        <w:rPr>
          <w:b/>
        </w:rPr>
      </w:pPr>
      <w:r w:rsidRPr="009550F8">
        <w:rPr>
          <w:b/>
        </w:rPr>
        <w:lastRenderedPageBreak/>
        <w:t>Phát âm từ</w:t>
      </w:r>
    </w:p>
    <w:p w:rsidR="007A77A8" w:rsidRDefault="00337E5A" w:rsidP="007A77A8">
      <w:pPr>
        <w:ind w:left="720"/>
      </w:pPr>
      <w:r w:rsidRPr="00337E5A">
        <w:rPr>
          <w:rStyle w:val="MegadictChar"/>
        </w:rPr>
        <w:t>megadict</w:t>
      </w:r>
      <w:r w:rsidR="007A77A8">
        <w:t xml:space="preserve"> tận dụng sức mạnh của chức năng </w:t>
      </w:r>
      <w:r w:rsidR="007A77A8" w:rsidRPr="00337E5A">
        <w:rPr>
          <w:i/>
        </w:rPr>
        <w:t>Text-to-speech</w:t>
      </w:r>
      <w:r w:rsidR="007A77A8">
        <w:t xml:space="preserve"> được cài đặt theo thiết bị sử dụng Android để phát âm các từ khóa. Ngôn ngữ hỗ trợ phụ thuộc vào thiết bị và phiên bản hệ điều hành Android sử dụng. Người sử dụng phải cài đặt và bật các </w:t>
      </w:r>
      <w:r w:rsidR="007A77A8" w:rsidRPr="00337E5A">
        <w:rPr>
          <w:i/>
        </w:rPr>
        <w:t>Text-to-speech engine</w:t>
      </w:r>
      <w:r w:rsidR="007A77A8">
        <w:t xml:space="preserve"> thì mới có thể sử dụng được. Các ngôn ngữ hỗ trợ bởi </w:t>
      </w:r>
      <w:r w:rsidR="007A77A8" w:rsidRPr="00337E5A">
        <w:rPr>
          <w:i/>
        </w:rPr>
        <w:t>Text-to-speech</w:t>
      </w:r>
      <w:r w:rsidR="007A77A8">
        <w:t xml:space="preserve"> là </w:t>
      </w:r>
      <w:r w:rsidR="007A77A8" w:rsidRPr="007A77A8">
        <w:t>: English</w:t>
      </w:r>
      <w:r w:rsidR="007A77A8">
        <w:t xml:space="preserve"> (tiếng Anh)</w:t>
      </w:r>
      <w:r w:rsidR="007A77A8" w:rsidRPr="007A77A8">
        <w:t>, French</w:t>
      </w:r>
      <w:r w:rsidR="007A77A8">
        <w:t xml:space="preserve"> (tiếng Pháp)</w:t>
      </w:r>
      <w:r w:rsidR="007A77A8" w:rsidRPr="007A77A8">
        <w:t>, German</w:t>
      </w:r>
      <w:r w:rsidR="007A77A8">
        <w:t xml:space="preserve"> (tiếng Đức)</w:t>
      </w:r>
      <w:r w:rsidR="007A77A8" w:rsidRPr="007A77A8">
        <w:t>, Italian</w:t>
      </w:r>
      <w:r w:rsidR="007A77A8">
        <w:t xml:space="preserve"> (tiếng Ý)</w:t>
      </w:r>
      <w:r w:rsidR="007A77A8" w:rsidRPr="007A77A8">
        <w:t xml:space="preserve"> </w:t>
      </w:r>
      <w:r w:rsidR="007A77A8">
        <w:t>và</w:t>
      </w:r>
      <w:r w:rsidR="007A77A8" w:rsidRPr="007A77A8">
        <w:t xml:space="preserve"> Spanish</w:t>
      </w:r>
      <w:r w:rsidR="007A77A8">
        <w:t xml:space="preserve"> (tiếng Tây Ban Nha).</w:t>
      </w:r>
    </w:p>
    <w:p w:rsidR="0010343E" w:rsidRPr="0010343E" w:rsidRDefault="0010343E" w:rsidP="0010343E">
      <w:pPr>
        <w:ind w:left="720"/>
      </w:pPr>
      <w:r>
        <w:t xml:space="preserve">Tận dụng sức mạnh của smartphone, tốc độ mạnh mẽ của đường truyền Internet (mà chủ yếu là công nghệ 3G) cùng với dịch vụ miễn phí của </w:t>
      </w:r>
      <w:r w:rsidRPr="0010343E">
        <w:rPr>
          <w:i/>
        </w:rPr>
        <w:t>Google Translate</w:t>
      </w:r>
      <w:r>
        <w:t xml:space="preserve">, </w:t>
      </w:r>
      <w:r w:rsidRPr="007C4AAE">
        <w:rPr>
          <w:rStyle w:val="MegadictChar"/>
        </w:rPr>
        <w:t>megadict</w:t>
      </w:r>
      <w:r>
        <w:t xml:space="preserve"> cho phép mở rộng khả năng phát âm từ với nhiều loại ngôn ngữ hơn Text-to-speech của Android. Số lượng ngôn ngữ được hỗ trợ lên đến hơn 50 ngôn ngữ, có cả Tiếng Việt.</w:t>
      </w:r>
    </w:p>
    <w:p w:rsidR="001201E6" w:rsidRPr="00616C5E" w:rsidRDefault="001201E6" w:rsidP="00616C5E">
      <w:pPr>
        <w:pStyle w:val="ListParagraph"/>
        <w:numPr>
          <w:ilvl w:val="0"/>
          <w:numId w:val="3"/>
        </w:numPr>
        <w:rPr>
          <w:b/>
        </w:rPr>
      </w:pPr>
      <w:r w:rsidRPr="00616C5E">
        <w:rPr>
          <w:b/>
        </w:rPr>
        <w:t xml:space="preserve">Hỗ trợ </w:t>
      </w:r>
      <w:r w:rsidR="00152B37" w:rsidRPr="00616C5E">
        <w:rPr>
          <w:b/>
        </w:rPr>
        <w:t xml:space="preserve">một loại </w:t>
      </w:r>
      <w:r w:rsidRPr="00616C5E">
        <w:rPr>
          <w:b/>
        </w:rPr>
        <w:t>định dạng tài liệu thông dụng</w:t>
      </w:r>
    </w:p>
    <w:p w:rsidR="00D130E5" w:rsidRDefault="00D130E5" w:rsidP="00D130E5">
      <w:pPr>
        <w:ind w:left="720"/>
      </w:pPr>
      <w:r>
        <w:t xml:space="preserve">Một trong những tiêu chí chính của </w:t>
      </w:r>
      <w:r w:rsidRPr="00616C5E">
        <w:rPr>
          <w:rStyle w:val="MegadictChar"/>
        </w:rPr>
        <w:t>megadict</w:t>
      </w:r>
      <w:r>
        <w:t xml:space="preserve"> là tận dụng lượng từ điển miễn phí được cung cấp trên Internet, nên việc hỗ trợ loại định dạng tài liệu thông dụng là rất cần thiết.</w:t>
      </w:r>
    </w:p>
    <w:p w:rsidR="00D130E5" w:rsidRDefault="00D130E5" w:rsidP="00D130E5">
      <w:pPr>
        <w:ind w:left="720"/>
      </w:pPr>
      <w:r>
        <w:t>Hiện tại các loại định dạng từ điển có rất nhiều, nhưng lượng từ điển miễn phí chủ yếu có các định dạng:</w:t>
      </w:r>
    </w:p>
    <w:p w:rsidR="00D130E5" w:rsidRDefault="00D130E5" w:rsidP="00616C5E">
      <w:pPr>
        <w:pStyle w:val="ListParagraph"/>
        <w:numPr>
          <w:ilvl w:val="1"/>
          <w:numId w:val="2"/>
        </w:numPr>
        <w:tabs>
          <w:tab w:val="left" w:pos="2552"/>
        </w:tabs>
      </w:pPr>
      <w:r w:rsidRPr="00D130E5">
        <w:rPr>
          <w:i/>
        </w:rPr>
        <w:t>DICT</w:t>
      </w:r>
      <w:r>
        <w:t xml:space="preserve">: </w:t>
      </w:r>
      <w:r w:rsidR="00616C5E">
        <w:tab/>
      </w:r>
      <w:r>
        <w:t>đây là định dạng được phát triển bởi DICT Development Group nhằm tạo ra một loại định dạng từ điển có thể vượt qua Webster protocol để truy cập nhiều từ điển đồng thời.</w:t>
      </w:r>
    </w:p>
    <w:p w:rsidR="00D130E5" w:rsidRDefault="00D130E5" w:rsidP="00616C5E">
      <w:pPr>
        <w:pStyle w:val="ListParagraph"/>
        <w:numPr>
          <w:ilvl w:val="1"/>
          <w:numId w:val="2"/>
        </w:numPr>
        <w:tabs>
          <w:tab w:val="left" w:pos="2552"/>
        </w:tabs>
      </w:pPr>
      <w:r w:rsidRPr="00D130E5">
        <w:rPr>
          <w:i/>
        </w:rPr>
        <w:t>StarDict</w:t>
      </w:r>
      <w:r>
        <w:t xml:space="preserve">: </w:t>
      </w:r>
      <w:r w:rsidR="00616C5E">
        <w:tab/>
      </w:r>
      <w:r>
        <w:t>định dạng chính của từ điển mã nguồn mở StarDict, được phát triển từ DICT, nhưng được thiết kế lại để phục vụ cho một vài mục đích nhất định.</w:t>
      </w:r>
    </w:p>
    <w:p w:rsidR="00D130E5" w:rsidRDefault="00D130E5" w:rsidP="00616C5E">
      <w:pPr>
        <w:pStyle w:val="ListParagraph"/>
        <w:numPr>
          <w:ilvl w:val="1"/>
          <w:numId w:val="2"/>
        </w:numPr>
        <w:tabs>
          <w:tab w:val="left" w:pos="2552"/>
        </w:tabs>
      </w:pPr>
      <w:r w:rsidRPr="00D130E5">
        <w:rPr>
          <w:i/>
        </w:rPr>
        <w:t>XDXF</w:t>
      </w:r>
      <w:r>
        <w:t>:</w:t>
      </w:r>
      <w:r w:rsidR="00616C5E">
        <w:tab/>
      </w:r>
      <w:r>
        <w:t xml:space="preserve"> định dạng sử dụng XML</w:t>
      </w:r>
      <w:r w:rsidR="00616C5E">
        <w:t xml:space="preserve"> để định nghĩa từ khóa và nội dụng của từ khóa. XDXF được xây dựng n</w:t>
      </w:r>
      <w:r>
        <w:t xml:space="preserve">hằm mục đích </w:t>
      </w:r>
      <w:r w:rsidR="00616C5E">
        <w:t>hội tụ</w:t>
      </w:r>
      <w:r>
        <w:t xml:space="preserve"> tất cả các loại định dạng từ điển khác vớ</w:t>
      </w:r>
      <w:r w:rsidR="00616C5E">
        <w:t>i nhau.</w:t>
      </w:r>
    </w:p>
    <w:p w:rsidR="00616C5E" w:rsidRPr="00616C5E" w:rsidRDefault="00616C5E" w:rsidP="00616C5E">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B8CCE4" w:themeFill="accent1" w:themeFillTint="66"/>
        <w:tabs>
          <w:tab w:val="left" w:pos="2552"/>
        </w:tabs>
        <w:ind w:left="720"/>
      </w:pPr>
      <w:r w:rsidRPr="00616C5E">
        <w:lastRenderedPageBreak/>
        <w:t>Do thời gian của đề tài có hạn, nhóm thực hiện dự án quyết định hỗ trợ định dạng DICT trước tiên, vốn có một thời gian tồn tại lâu và tổng số từ điển có thể tìm thấy lớn.</w:t>
      </w:r>
    </w:p>
    <w:p w:rsidR="001201E6" w:rsidRPr="001708DF" w:rsidRDefault="001201E6" w:rsidP="001708DF">
      <w:pPr>
        <w:pStyle w:val="ListParagraph"/>
        <w:numPr>
          <w:ilvl w:val="0"/>
          <w:numId w:val="3"/>
        </w:numPr>
        <w:rPr>
          <w:b/>
        </w:rPr>
      </w:pPr>
      <w:r w:rsidRPr="001708DF">
        <w:rPr>
          <w:b/>
        </w:rPr>
        <w:t>Ứng dụng thực thi nhanh</w:t>
      </w:r>
    </w:p>
    <w:p w:rsidR="00616C5E" w:rsidRPr="009550F8" w:rsidRDefault="00616C5E" w:rsidP="00616C5E">
      <w:pPr>
        <w:ind w:left="720"/>
      </w:pPr>
      <w:r>
        <w:t xml:space="preserve">Nhóm thực hiện đề án quyết định tốc độ thực thi là một mục tiêu quan trọng mà </w:t>
      </w:r>
      <w:r w:rsidRPr="00616C5E">
        <w:rPr>
          <w:rStyle w:val="MegadictChar"/>
        </w:rPr>
        <w:t>megadict</w:t>
      </w:r>
      <w:r>
        <w:t xml:space="preserve"> cần đạt được. Do hỗ trợ tìm kiếm trên nhiều từ điển cùng lúc và nhiều loại từ điển khác nhau, cho nên megadict cần phải bảo đảm tốc độ thực thi là nhanh nhất có thể. Nếu một từ điển hoạt động chậm thì sẽ không có người dùng nào kiên nhẫn sử dụng nó cả.</w:t>
      </w:r>
    </w:p>
    <w:p w:rsidR="001201E6" w:rsidRPr="001708DF" w:rsidRDefault="001201E6" w:rsidP="001708DF">
      <w:pPr>
        <w:pStyle w:val="ListParagraph"/>
        <w:numPr>
          <w:ilvl w:val="0"/>
          <w:numId w:val="3"/>
        </w:numPr>
        <w:rPr>
          <w:b/>
        </w:rPr>
      </w:pPr>
      <w:r w:rsidRPr="001708DF">
        <w:rPr>
          <w:b/>
        </w:rPr>
        <w:t>Dễ sử dụng</w:t>
      </w:r>
    </w:p>
    <w:p w:rsidR="00616C5E" w:rsidRPr="009550F8" w:rsidRDefault="00A625F6" w:rsidP="00A625F6">
      <w:pPr>
        <w:ind w:left="720"/>
      </w:pPr>
      <w:r w:rsidRPr="00A625F6">
        <w:rPr>
          <w:rStyle w:val="MegadictChar"/>
        </w:rPr>
        <w:t>Megadict</w:t>
      </w:r>
      <w:r>
        <w:t xml:space="preserve"> được thiết kế theo tiêu chí: chỉ-nhìn-là-biết-dùng-ngay, người sử dụng có thể nhìn vào là hiểu ngay cách sử dụng. Các chức năng chính được trình bày ngay ở giao diện chính, để người dùng không cần phải suy nghĩ cũng như cũng không cần hướng dẫn sử dụng quá rườm rà.</w:t>
      </w:r>
    </w:p>
    <w:p w:rsidR="001201E6" w:rsidRDefault="001201E6" w:rsidP="001201E6">
      <w:pPr>
        <w:pStyle w:val="Heading3"/>
      </w:pPr>
      <w:r>
        <w:t>Mục tiêu nâng cao</w:t>
      </w:r>
    </w:p>
    <w:p w:rsidR="001201E6" w:rsidRPr="001708DF" w:rsidRDefault="001201E6" w:rsidP="001708DF">
      <w:pPr>
        <w:pStyle w:val="ListParagraph"/>
        <w:numPr>
          <w:ilvl w:val="0"/>
          <w:numId w:val="4"/>
        </w:numPr>
        <w:rPr>
          <w:b/>
        </w:rPr>
      </w:pPr>
      <w:r w:rsidRPr="001708DF">
        <w:rPr>
          <w:b/>
        </w:rPr>
        <w:t xml:space="preserve">Hỗ trợ thêm nhiều </w:t>
      </w:r>
      <w:r w:rsidR="001708DF">
        <w:rPr>
          <w:b/>
        </w:rPr>
        <w:t>định dạng</w:t>
      </w:r>
      <w:r w:rsidRPr="001708DF">
        <w:rPr>
          <w:b/>
        </w:rPr>
        <w:t xml:space="preserve"> từ điển khác</w:t>
      </w:r>
    </w:p>
    <w:p w:rsidR="001708DF" w:rsidRDefault="001708DF" w:rsidP="001708DF">
      <w:pPr>
        <w:ind w:left="720"/>
      </w:pPr>
      <w:r>
        <w:t>Hỗ trợ nhiều loại từ điển khác nhau đồng nghĩa với việc người sử dụng có nhiều lựa chọn hơn trong việc tìm kiếm và sử dụng nguồn từ điển miễn phí trên Internet.</w:t>
      </w:r>
    </w:p>
    <w:p w:rsidR="001708DF" w:rsidRDefault="001708DF" w:rsidP="001708DF">
      <w:pPr>
        <w:ind w:left="720"/>
      </w:pPr>
      <w:r>
        <w:t xml:space="preserve">Hỗ trợ nhiều loại từ điển cũng có nghĩa </w:t>
      </w:r>
      <w:r w:rsidRPr="001E2BCF">
        <w:rPr>
          <w:rStyle w:val="MegadictChar"/>
        </w:rPr>
        <w:t>megadict</w:t>
      </w:r>
      <w:r>
        <w:t xml:space="preserve"> không phụ thuộc vào một loại từ điển nhất định. Các loại từ điển sẽ hỗ trợ tiếp theo là các loại từ điển đã liệt kê ở phần Mục tiêu cơ bản.</w:t>
      </w:r>
    </w:p>
    <w:p w:rsidR="003D0165" w:rsidRDefault="001708DF" w:rsidP="001708DF">
      <w:pPr>
        <w:ind w:left="720"/>
      </w:pPr>
      <w:r>
        <w:t>Ngoài ra, nếu như tiếp tục phát triển, nhóm thực hiện có dự định thiết kế và cài đặt một loại định dạng từ điển mới có thể tối ưu tốc độ tìm kiếm và đọc dữ liệu để tăng hiệu suất hoạt động.</w:t>
      </w:r>
    </w:p>
    <w:p w:rsidR="003D0165" w:rsidRDefault="003D0165">
      <w:pPr>
        <w:spacing w:before="0" w:after="200" w:line="276" w:lineRule="auto"/>
        <w:jc w:val="left"/>
      </w:pPr>
      <w:r>
        <w:br w:type="page"/>
      </w:r>
    </w:p>
    <w:p w:rsidR="001201E6" w:rsidRPr="001708DF" w:rsidRDefault="001201E6" w:rsidP="001708DF">
      <w:pPr>
        <w:pStyle w:val="ListParagraph"/>
        <w:numPr>
          <w:ilvl w:val="0"/>
          <w:numId w:val="4"/>
        </w:numPr>
        <w:rPr>
          <w:b/>
        </w:rPr>
      </w:pPr>
      <w:r w:rsidRPr="001708DF">
        <w:rPr>
          <w:b/>
        </w:rPr>
        <w:lastRenderedPageBreak/>
        <w:t>Đảm bảo tốc độ thực thi nhanh, ổn định</w:t>
      </w:r>
    </w:p>
    <w:p w:rsidR="001708DF" w:rsidRDefault="001708DF" w:rsidP="00BE2000">
      <w:pPr>
        <w:ind w:left="720"/>
        <w:rPr>
          <w:b/>
        </w:rPr>
      </w:pPr>
      <w:r>
        <w:t xml:space="preserve">Như đã đề cập ở tiêu chí, tốc độ thực thi nhanh luôn là mục tiêu quan trọng của megadict. Nhóm thực hiện muốn tốc độ của </w:t>
      </w:r>
      <w:r w:rsidRPr="001E2BCF">
        <w:rPr>
          <w:rStyle w:val="MegadictChar"/>
        </w:rPr>
        <w:t>megadict</w:t>
      </w:r>
      <w:r>
        <w:t xml:space="preserve"> luôn được bảo đảm cho dù số lượng từ điển mà người sử dụng cài đặt là bao nhiêu đi nữa.</w:t>
      </w:r>
    </w:p>
    <w:p w:rsidR="001201E6" w:rsidRPr="001708DF" w:rsidRDefault="001708DF" w:rsidP="001708DF">
      <w:pPr>
        <w:pStyle w:val="ListParagraph"/>
        <w:numPr>
          <w:ilvl w:val="0"/>
          <w:numId w:val="4"/>
        </w:numPr>
        <w:rPr>
          <w:b/>
        </w:rPr>
      </w:pPr>
      <w:r w:rsidRPr="001708DF">
        <w:rPr>
          <w:b/>
        </w:rPr>
        <w:t>Tương tác với các ứng dụng khác trong Android</w:t>
      </w:r>
    </w:p>
    <w:p w:rsidR="001708DF" w:rsidRPr="001708DF" w:rsidRDefault="001708DF" w:rsidP="001708DF">
      <w:pPr>
        <w:ind w:left="720"/>
      </w:pPr>
      <w:r>
        <w:t xml:space="preserve">Nhóm thực hiện đề án muốn </w:t>
      </w:r>
      <w:r w:rsidRPr="001E2BCF">
        <w:rPr>
          <w:rStyle w:val="MegadictChar"/>
        </w:rPr>
        <w:t>megadict</w:t>
      </w:r>
      <w:r>
        <w:t xml:space="preserve"> trở thành một từ điển chạy ngầm, có thể được gọi bất cứ lúc nào, bởi bất cứ ứng dụng nào trên Android. Nghĩa là khi người sử dụng lướt web bằng 1 browser, hay xem tài liệu bằng một ứng dụng xem văn bản, hay bất cứ ứng dụng nào có liên quan đến văn bả</w:t>
      </w:r>
      <w:r w:rsidR="001E2BCF">
        <w:t xml:space="preserve">n, khi gặp một từ hoặc một vấn đề gì đó cần tra cứu, có thể bật </w:t>
      </w:r>
      <w:r w:rsidR="001E2BCF" w:rsidRPr="001E2BCF">
        <w:rPr>
          <w:rStyle w:val="MegadictChar"/>
        </w:rPr>
        <w:t>megadict</w:t>
      </w:r>
      <w:r w:rsidR="001E2BCF">
        <w:t xml:space="preserve"> để tra cứu với tổ hợp phím hoặc phương thức nào đó người sử dụng tự định nghĩa.</w:t>
      </w:r>
    </w:p>
    <w:p w:rsidR="001201E6" w:rsidRDefault="001201E6" w:rsidP="001201E6">
      <w:pPr>
        <w:pStyle w:val="Heading3"/>
      </w:pPr>
      <w:r>
        <w:t>Hướng phát triển</w:t>
      </w:r>
    </w:p>
    <w:p w:rsidR="001201E6" w:rsidRPr="004225E7" w:rsidRDefault="001201E6" w:rsidP="004225E7">
      <w:pPr>
        <w:pStyle w:val="ListParagraph"/>
        <w:numPr>
          <w:ilvl w:val="0"/>
          <w:numId w:val="5"/>
        </w:numPr>
        <w:rPr>
          <w:b/>
        </w:rPr>
      </w:pPr>
      <w:r w:rsidRPr="004225E7">
        <w:rPr>
          <w:b/>
        </w:rPr>
        <w:t>Phát triển trở thành từ điển tiêu biểu cho người Việt Nam sử dụng Android</w:t>
      </w:r>
    </w:p>
    <w:p w:rsidR="00ED334A" w:rsidRPr="009550F8" w:rsidRDefault="00ED334A" w:rsidP="00ED334A">
      <w:pPr>
        <w:ind w:left="720"/>
      </w:pPr>
      <w:r>
        <w:t xml:space="preserve">Nếu nhắc đến từ điển sử dụng trên Windows của người Việt, người ta nghĩ ngay tới </w:t>
      </w:r>
      <w:r w:rsidR="0009397A">
        <w:t xml:space="preserve">LacViet mtdEVA. Nhóm thực hiện cũng mong muốn khi nghĩ tới một ứng dụng từ điển dành cho Android, thì </w:t>
      </w:r>
      <w:r w:rsidR="0009397A" w:rsidRPr="0009397A">
        <w:rPr>
          <w:rStyle w:val="MegadictChar"/>
        </w:rPr>
        <w:t>megadict</w:t>
      </w:r>
      <w:r w:rsidR="0009397A">
        <w:t xml:space="preserve"> là lựa chọn đầu tiên được nghĩ tới. Mọi người tin tưởng và sử dụng </w:t>
      </w:r>
      <w:r w:rsidR="0009397A" w:rsidRPr="0009397A">
        <w:rPr>
          <w:rStyle w:val="MegadictChar"/>
        </w:rPr>
        <w:t>megadict</w:t>
      </w:r>
      <w:r w:rsidR="0009397A">
        <w:t xml:space="preserve">, giới thiệu những người khác sử dụng megadict. Các thiết bị android ở Việt Nam được cài đặt sẵn </w:t>
      </w:r>
      <w:r w:rsidR="0009397A" w:rsidRPr="0009397A">
        <w:rPr>
          <w:rStyle w:val="MegadictChar"/>
        </w:rPr>
        <w:t>megadict</w:t>
      </w:r>
      <w:r w:rsidR="0009397A">
        <w:t>.</w:t>
      </w:r>
    </w:p>
    <w:p w:rsidR="001201E6" w:rsidRPr="004225E7" w:rsidRDefault="001201E6" w:rsidP="004225E7">
      <w:pPr>
        <w:pStyle w:val="ListParagraph"/>
        <w:numPr>
          <w:ilvl w:val="0"/>
          <w:numId w:val="5"/>
        </w:numPr>
        <w:rPr>
          <w:b/>
        </w:rPr>
      </w:pPr>
      <w:r w:rsidRPr="004225E7">
        <w:rPr>
          <w:b/>
        </w:rPr>
        <w:t>Mở rộng ứng dụng trên các platform khác</w:t>
      </w:r>
    </w:p>
    <w:p w:rsidR="001201E6" w:rsidRPr="001201E6" w:rsidRDefault="0009397A" w:rsidP="0009397A">
      <w:pPr>
        <w:ind w:left="720"/>
      </w:pPr>
      <w:r>
        <w:t xml:space="preserve">Android không phải là hệ điều hành duy nhất dành cho smartphone. Thị trường smartphone cực kỳ rộng lớn và có nhiều hệ điều hành khách cũng không kém thị phần như </w:t>
      </w:r>
      <w:r w:rsidR="001201E6">
        <w:t>iOS (Apple), Bada (Samsung), Symbian, Windows Phone,…</w:t>
      </w:r>
      <w:r>
        <w:t xml:space="preserve">Mục tiêu kế tiếp là </w:t>
      </w:r>
      <w:r w:rsidRPr="0009397A">
        <w:rPr>
          <w:rStyle w:val="MegadictChar"/>
        </w:rPr>
        <w:t>megadict</w:t>
      </w:r>
      <w:r>
        <w:t xml:space="preserve"> được implement để mở rộng sang các nền tảng này để người sử dụng tin dùng </w:t>
      </w:r>
      <w:r w:rsidRPr="0009397A">
        <w:rPr>
          <w:rStyle w:val="MegadictChar"/>
        </w:rPr>
        <w:t>megadict</w:t>
      </w:r>
      <w:r>
        <w:t xml:space="preserve"> không </w:t>
      </w:r>
      <w:r>
        <w:lastRenderedPageBreak/>
        <w:t>cần phải chọn lựa một ứng dụng từ điển khác nếu như họ muốn đổi smartphone đang sử dụng.</w:t>
      </w:r>
    </w:p>
    <w:sectPr w:rsidR="001201E6" w:rsidRPr="001201E6" w:rsidSect="006A3D6E">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E3998"/>
    <w:multiLevelType w:val="hybridMultilevel"/>
    <w:tmpl w:val="8C02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84CF9"/>
    <w:multiLevelType w:val="hybridMultilevel"/>
    <w:tmpl w:val="701EB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E4155"/>
    <w:multiLevelType w:val="hybridMultilevel"/>
    <w:tmpl w:val="6A6AD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6D2E"/>
    <w:multiLevelType w:val="hybridMultilevel"/>
    <w:tmpl w:val="B404AF50"/>
    <w:lvl w:ilvl="0" w:tplc="4F76FA06">
      <w:numFmt w:val="bullet"/>
      <w:lvlText w:val="-"/>
      <w:lvlJc w:val="left"/>
      <w:pPr>
        <w:ind w:left="720" w:hanging="360"/>
      </w:pPr>
      <w:rPr>
        <w:rFonts w:ascii="Times New Roman" w:eastAsiaTheme="minorHAnsi" w:hAnsi="Times New Roman" w:cs="Times New Roman"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727406"/>
    <w:multiLevelType w:val="hybridMultilevel"/>
    <w:tmpl w:val="A0EE5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20"/>
  <w:drawingGridHorizontalSpacing w:val="110"/>
  <w:displayHorizontalDrawingGridEvery w:val="2"/>
  <w:characterSpacingControl w:val="doNotCompress"/>
  <w:compat/>
  <w:rsids>
    <w:rsidRoot w:val="000117E1"/>
    <w:rsid w:val="00005131"/>
    <w:rsid w:val="000117E1"/>
    <w:rsid w:val="00020A51"/>
    <w:rsid w:val="0003610C"/>
    <w:rsid w:val="000553DE"/>
    <w:rsid w:val="00055B4A"/>
    <w:rsid w:val="0007485E"/>
    <w:rsid w:val="0009397A"/>
    <w:rsid w:val="000A4EE2"/>
    <w:rsid w:val="000A5AF7"/>
    <w:rsid w:val="000F30E9"/>
    <w:rsid w:val="0010039F"/>
    <w:rsid w:val="0010343E"/>
    <w:rsid w:val="001201E6"/>
    <w:rsid w:val="00122750"/>
    <w:rsid w:val="00127F5F"/>
    <w:rsid w:val="00152B37"/>
    <w:rsid w:val="001708DF"/>
    <w:rsid w:val="0017697E"/>
    <w:rsid w:val="001836AB"/>
    <w:rsid w:val="001E2656"/>
    <w:rsid w:val="001E2BCF"/>
    <w:rsid w:val="001E3FF9"/>
    <w:rsid w:val="002806ED"/>
    <w:rsid w:val="00282CAD"/>
    <w:rsid w:val="00291A85"/>
    <w:rsid w:val="0032209C"/>
    <w:rsid w:val="00323B17"/>
    <w:rsid w:val="00337E5A"/>
    <w:rsid w:val="003535DD"/>
    <w:rsid w:val="003D0165"/>
    <w:rsid w:val="003E2FCC"/>
    <w:rsid w:val="003E685E"/>
    <w:rsid w:val="00400242"/>
    <w:rsid w:val="004225E7"/>
    <w:rsid w:val="004317BE"/>
    <w:rsid w:val="0043352D"/>
    <w:rsid w:val="00454E6A"/>
    <w:rsid w:val="0051227E"/>
    <w:rsid w:val="005378A5"/>
    <w:rsid w:val="005464B1"/>
    <w:rsid w:val="00554308"/>
    <w:rsid w:val="005C406B"/>
    <w:rsid w:val="005D4F4C"/>
    <w:rsid w:val="006146D0"/>
    <w:rsid w:val="00616C5E"/>
    <w:rsid w:val="00626231"/>
    <w:rsid w:val="00673AD0"/>
    <w:rsid w:val="006868E0"/>
    <w:rsid w:val="006A3D6E"/>
    <w:rsid w:val="006B7989"/>
    <w:rsid w:val="006F4120"/>
    <w:rsid w:val="0072607F"/>
    <w:rsid w:val="00766C14"/>
    <w:rsid w:val="007A77A8"/>
    <w:rsid w:val="007C4AAE"/>
    <w:rsid w:val="007D3505"/>
    <w:rsid w:val="007E641B"/>
    <w:rsid w:val="00865227"/>
    <w:rsid w:val="00872F17"/>
    <w:rsid w:val="008967B5"/>
    <w:rsid w:val="00954050"/>
    <w:rsid w:val="009550F8"/>
    <w:rsid w:val="00A16D51"/>
    <w:rsid w:val="00A32718"/>
    <w:rsid w:val="00A625F6"/>
    <w:rsid w:val="00AA629B"/>
    <w:rsid w:val="00AD5948"/>
    <w:rsid w:val="00B203B2"/>
    <w:rsid w:val="00B85BE1"/>
    <w:rsid w:val="00BE2000"/>
    <w:rsid w:val="00C154DA"/>
    <w:rsid w:val="00C956A7"/>
    <w:rsid w:val="00CA226F"/>
    <w:rsid w:val="00CC0455"/>
    <w:rsid w:val="00D130E5"/>
    <w:rsid w:val="00D15984"/>
    <w:rsid w:val="00D167CA"/>
    <w:rsid w:val="00D37FD3"/>
    <w:rsid w:val="00D47898"/>
    <w:rsid w:val="00D55CAF"/>
    <w:rsid w:val="00DA4983"/>
    <w:rsid w:val="00DD31A4"/>
    <w:rsid w:val="00DF64D3"/>
    <w:rsid w:val="00E33DEA"/>
    <w:rsid w:val="00E52EC5"/>
    <w:rsid w:val="00ED334A"/>
    <w:rsid w:val="00F064A8"/>
    <w:rsid w:val="00F31DEB"/>
    <w:rsid w:val="00F73D8B"/>
    <w:rsid w:val="00F95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FD3"/>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6A3D6E"/>
    <w:pPr>
      <w:keepNext/>
      <w:keepLines/>
      <w:outlineLvl w:val="0"/>
    </w:pPr>
    <w:rPr>
      <w:rFonts w:ascii="Segoe UI" w:eastAsiaTheme="majorEastAsia" w:hAnsi="Segoe U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005131"/>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6E"/>
    <w:rPr>
      <w:rFonts w:ascii="Segoe UI" w:eastAsiaTheme="majorEastAsia" w:hAnsi="Segoe U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005131"/>
    <w:rPr>
      <w:rFonts w:ascii="Segoe UI" w:eastAsiaTheme="majorEastAsia" w:hAnsi="Segoe UI" w:cstheme="majorBidi"/>
      <w:b/>
      <w:bCs/>
      <w:color w:val="C0504D" w:themeColor="accent2"/>
      <w:sz w:val="26"/>
    </w:rPr>
  </w:style>
  <w:style w:type="paragraph" w:styleId="ListParagraph">
    <w:name w:val="List Paragraph"/>
    <w:basedOn w:val="Normal"/>
    <w:uiPriority w:val="34"/>
    <w:qFormat/>
    <w:rsid w:val="00291A85"/>
    <w:pPr>
      <w:ind w:left="720"/>
      <w:contextualSpacing/>
    </w:pPr>
  </w:style>
  <w:style w:type="paragraph" w:styleId="Caption">
    <w:name w:val="caption"/>
    <w:basedOn w:val="Normal"/>
    <w:next w:val="Normal"/>
    <w:uiPriority w:val="35"/>
    <w:unhideWhenUsed/>
    <w:qFormat/>
    <w:rsid w:val="007A77A8"/>
    <w:pPr>
      <w:spacing w:line="240" w:lineRule="auto"/>
      <w:ind w:left="720"/>
      <w:jc w:val="center"/>
    </w:pPr>
    <w:rPr>
      <w:rFonts w:ascii="Segoe UI Semibold" w:hAnsi="Segoe UI Semibold"/>
      <w:bCs/>
      <w:color w:val="4F81BD" w:themeColor="accent1"/>
      <w:sz w:val="24"/>
      <w:szCs w:val="18"/>
    </w:rPr>
  </w:style>
  <w:style w:type="paragraph" w:customStyle="1" w:styleId="Megadict">
    <w:name w:val="Megadict"/>
    <w:basedOn w:val="Normal"/>
    <w:link w:val="MegadictChar"/>
    <w:qFormat/>
    <w:rsid w:val="00337E5A"/>
    <w:pPr>
      <w:ind w:left="720"/>
    </w:pPr>
    <w:rPr>
      <w:rFonts w:ascii="Century Gothic" w:hAnsi="Century Gothic"/>
      <w:b/>
      <w:szCs w:val="26"/>
    </w:rPr>
  </w:style>
  <w:style w:type="character" w:customStyle="1" w:styleId="MegadictChar">
    <w:name w:val="Megadict Char"/>
    <w:basedOn w:val="DefaultParagraphFont"/>
    <w:link w:val="Megadict"/>
    <w:rsid w:val="00337E5A"/>
    <w:rPr>
      <w:rFonts w:ascii="Century Gothic" w:hAnsi="Century Gothic"/>
      <w:b/>
      <w:sz w:val="26"/>
      <w:szCs w:val="26"/>
    </w:rPr>
  </w:style>
  <w:style w:type="paragraph" w:styleId="DocumentMap">
    <w:name w:val="Document Map"/>
    <w:basedOn w:val="Normal"/>
    <w:link w:val="DocumentMapChar"/>
    <w:uiPriority w:val="99"/>
    <w:semiHidden/>
    <w:unhideWhenUsed/>
    <w:rsid w:val="000A4EE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4E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425955">
      <w:bodyDiv w:val="1"/>
      <w:marLeft w:val="0"/>
      <w:marRight w:val="0"/>
      <w:marTop w:val="0"/>
      <w:marBottom w:val="0"/>
      <w:divBdr>
        <w:top w:val="none" w:sz="0" w:space="0" w:color="auto"/>
        <w:left w:val="none" w:sz="0" w:space="0" w:color="auto"/>
        <w:bottom w:val="none" w:sz="0" w:space="0" w:color="auto"/>
        <w:right w:val="none" w:sz="0" w:space="0" w:color="auto"/>
      </w:divBdr>
      <w:divsChild>
        <w:div w:id="593981278">
          <w:marLeft w:val="0"/>
          <w:marRight w:val="0"/>
          <w:marTop w:val="0"/>
          <w:marBottom w:val="0"/>
          <w:divBdr>
            <w:top w:val="none" w:sz="0" w:space="0" w:color="auto"/>
            <w:left w:val="none" w:sz="0" w:space="0" w:color="auto"/>
            <w:bottom w:val="none" w:sz="0" w:space="0" w:color="auto"/>
            <w:right w:val="none" w:sz="0" w:space="0" w:color="auto"/>
          </w:divBdr>
        </w:div>
        <w:div w:id="6520329">
          <w:marLeft w:val="0"/>
          <w:marRight w:val="0"/>
          <w:marTop w:val="0"/>
          <w:marBottom w:val="0"/>
          <w:divBdr>
            <w:top w:val="none" w:sz="0" w:space="0" w:color="auto"/>
            <w:left w:val="none" w:sz="0" w:space="0" w:color="auto"/>
            <w:bottom w:val="none" w:sz="0" w:space="0" w:color="auto"/>
            <w:right w:val="none" w:sz="0" w:space="0" w:color="auto"/>
          </w:divBdr>
        </w:div>
        <w:div w:id="1122651084">
          <w:marLeft w:val="0"/>
          <w:marRight w:val="0"/>
          <w:marTop w:val="0"/>
          <w:marBottom w:val="0"/>
          <w:divBdr>
            <w:top w:val="none" w:sz="0" w:space="0" w:color="auto"/>
            <w:left w:val="none" w:sz="0" w:space="0" w:color="auto"/>
            <w:bottom w:val="none" w:sz="0" w:space="0" w:color="auto"/>
            <w:right w:val="none" w:sz="0" w:space="0" w:color="auto"/>
          </w:divBdr>
        </w:div>
        <w:div w:id="1754427773">
          <w:marLeft w:val="0"/>
          <w:marRight w:val="0"/>
          <w:marTop w:val="0"/>
          <w:marBottom w:val="0"/>
          <w:divBdr>
            <w:top w:val="none" w:sz="0" w:space="0" w:color="auto"/>
            <w:left w:val="none" w:sz="0" w:space="0" w:color="auto"/>
            <w:bottom w:val="none" w:sz="0" w:space="0" w:color="auto"/>
            <w:right w:val="none" w:sz="0" w:space="0" w:color="auto"/>
          </w:divBdr>
        </w:div>
        <w:div w:id="2077311569">
          <w:marLeft w:val="0"/>
          <w:marRight w:val="0"/>
          <w:marTop w:val="0"/>
          <w:marBottom w:val="0"/>
          <w:divBdr>
            <w:top w:val="none" w:sz="0" w:space="0" w:color="auto"/>
            <w:left w:val="none" w:sz="0" w:space="0" w:color="auto"/>
            <w:bottom w:val="none" w:sz="0" w:space="0" w:color="auto"/>
            <w:right w:val="none" w:sz="0" w:space="0" w:color="auto"/>
          </w:divBdr>
        </w:div>
        <w:div w:id="904217521">
          <w:marLeft w:val="0"/>
          <w:marRight w:val="0"/>
          <w:marTop w:val="0"/>
          <w:marBottom w:val="0"/>
          <w:divBdr>
            <w:top w:val="none" w:sz="0" w:space="0" w:color="auto"/>
            <w:left w:val="none" w:sz="0" w:space="0" w:color="auto"/>
            <w:bottom w:val="none" w:sz="0" w:space="0" w:color="auto"/>
            <w:right w:val="none" w:sz="0" w:space="0" w:color="auto"/>
          </w:divBdr>
        </w:div>
        <w:div w:id="184288412">
          <w:marLeft w:val="0"/>
          <w:marRight w:val="0"/>
          <w:marTop w:val="0"/>
          <w:marBottom w:val="0"/>
          <w:divBdr>
            <w:top w:val="none" w:sz="0" w:space="0" w:color="auto"/>
            <w:left w:val="none" w:sz="0" w:space="0" w:color="auto"/>
            <w:bottom w:val="none" w:sz="0" w:space="0" w:color="auto"/>
            <w:right w:val="none" w:sz="0" w:space="0" w:color="auto"/>
          </w:divBdr>
        </w:div>
        <w:div w:id="1349715310">
          <w:marLeft w:val="0"/>
          <w:marRight w:val="0"/>
          <w:marTop w:val="0"/>
          <w:marBottom w:val="0"/>
          <w:divBdr>
            <w:top w:val="none" w:sz="0" w:space="0" w:color="auto"/>
            <w:left w:val="none" w:sz="0" w:space="0" w:color="auto"/>
            <w:bottom w:val="none" w:sz="0" w:space="0" w:color="auto"/>
            <w:right w:val="none" w:sz="0" w:space="0" w:color="auto"/>
          </w:divBdr>
        </w:div>
        <w:div w:id="113660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3258</TotalTime>
  <Pages>16</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48</cp:revision>
  <dcterms:created xsi:type="dcterms:W3CDTF">2011-09-07T16:23:00Z</dcterms:created>
  <dcterms:modified xsi:type="dcterms:W3CDTF">2011-09-13T00:50:00Z</dcterms:modified>
</cp:coreProperties>
</file>